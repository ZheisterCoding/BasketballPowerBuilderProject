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0F31" w14:textId="37BC4131" w:rsidR="00B11E6F" w:rsidRDefault="005541BF" w:rsidP="00D335BA">
      <w:pPr>
        <w:pStyle w:val="Title"/>
        <w:tabs>
          <w:tab w:val="left" w:pos="5245"/>
        </w:tabs>
      </w:pPr>
      <w:r>
        <w:rPr>
          <w:rFonts w:hint="eastAsia"/>
          <w:b w:val="0"/>
          <w:kern w:val="0"/>
        </w:rPr>
        <w:t>北京国际大学篮球联赛管理系统</w:t>
      </w:r>
    </w:p>
    <w:p w14:paraId="5C5EA144" w14:textId="5FF7FA68" w:rsidR="00EC0145" w:rsidRPr="00EC0145" w:rsidRDefault="00B32507" w:rsidP="00EC0145">
      <w:pPr>
        <w:pStyle w:val="Subtitle"/>
        <w:pBdr>
          <w:bottom w:val="double" w:sz="6" w:space="1" w:color="auto"/>
        </w:pBdr>
      </w:pPr>
      <w:r>
        <w:rPr>
          <w:rFonts w:hint="eastAsia"/>
        </w:rPr>
        <w:t>张敏濠</w:t>
      </w:r>
      <w:r w:rsidR="00EC0145">
        <w:tab/>
      </w:r>
      <w:r w:rsidR="00EC0145">
        <w:rPr>
          <w:rFonts w:hint="eastAsia"/>
        </w:rPr>
        <w:t>|</w:t>
      </w:r>
      <w:r>
        <w:t xml:space="preserve"> 2020080308 </w:t>
      </w:r>
      <w:r w:rsidR="00EC0145">
        <w:rPr>
          <w:rFonts w:hint="eastAsia"/>
        </w:rPr>
        <w:t>|</w:t>
      </w:r>
      <w:r>
        <w:t xml:space="preserve"> </w:t>
      </w:r>
      <w:r>
        <w:rPr>
          <w:rFonts w:hint="eastAsia"/>
        </w:rPr>
        <w:t>土木</w:t>
      </w:r>
      <w:r>
        <w:rPr>
          <w:rFonts w:hint="eastAsia"/>
        </w:rPr>
        <w:t>0</w:t>
      </w:r>
      <w:r>
        <w:t>3</w:t>
      </w:r>
    </w:p>
    <w:p w14:paraId="355D9F12" w14:textId="77777777" w:rsidR="00F81175" w:rsidRDefault="00F81175" w:rsidP="00F81175">
      <w:pPr>
        <w:pStyle w:val="Heading1"/>
        <w:sectPr w:rsidR="00F8117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A6D262" w14:textId="0AB78391" w:rsidR="00F56137" w:rsidRDefault="005541BF" w:rsidP="00B32507">
      <w:pPr>
        <w:pStyle w:val="Heading1"/>
      </w:pPr>
      <w:r>
        <w:rPr>
          <w:rFonts w:hint="eastAsia"/>
        </w:rPr>
        <w:t>项目说明</w:t>
      </w:r>
    </w:p>
    <w:p w14:paraId="3D3F00BB" w14:textId="77777777" w:rsidR="00C86414" w:rsidRPr="00C86414" w:rsidRDefault="00C86414" w:rsidP="00C86414"/>
    <w:p w14:paraId="39D4E6B3" w14:textId="350BE279" w:rsidR="00C86414" w:rsidRDefault="005541BF" w:rsidP="00C86414">
      <w:pPr>
        <w:ind w:firstLine="432"/>
        <w:rPr>
          <w:szCs w:val="24"/>
        </w:rPr>
      </w:pPr>
      <w:r w:rsidRPr="00C86414">
        <w:rPr>
          <w:rFonts w:hint="eastAsia"/>
          <w:szCs w:val="24"/>
        </w:rPr>
        <w:t>每年，北京地区大学的国际生都会参加北京国际大学篮球联赛来竞争。因为参加球队有特别多，所以联赛委员会一定有准备一个管理系统。因此，本项目旨在通过利用所学的知识和技能来实现</w:t>
      </w:r>
      <w:r w:rsidR="00C86414" w:rsidRPr="00C86414">
        <w:rPr>
          <w:rFonts w:hint="eastAsia"/>
          <w:szCs w:val="24"/>
        </w:rPr>
        <w:t>管理系统的基本功能。</w:t>
      </w:r>
    </w:p>
    <w:p w14:paraId="552891C4" w14:textId="47F09C4C" w:rsidR="00C86414" w:rsidRDefault="00D00B58" w:rsidP="00C86414">
      <w:pPr>
        <w:ind w:firstLine="432"/>
      </w:pPr>
      <w:r>
        <w:rPr>
          <w:rFonts w:hint="eastAsia"/>
          <w:szCs w:val="24"/>
        </w:rPr>
        <w:t>这个管理系统的基本目的访问或更新联赛的信息。</w:t>
      </w:r>
      <w:r w:rsidR="00C86414">
        <w:rPr>
          <w:rFonts w:hint="eastAsia"/>
          <w:szCs w:val="24"/>
        </w:rPr>
        <w:t>根据</w:t>
      </w:r>
      <w:r w:rsidR="008821A1">
        <w:rPr>
          <w:rFonts w:hint="eastAsia"/>
          <w:szCs w:val="24"/>
        </w:rPr>
        <w:t>管理系统有</w:t>
      </w:r>
      <w:r w:rsidR="00811F07">
        <w:rPr>
          <w:rFonts w:hint="eastAsia"/>
          <w:szCs w:val="24"/>
        </w:rPr>
        <w:t>各种用户，用户可以划分为两类</w:t>
      </w:r>
      <w:r w:rsidR="00811F07">
        <w:t>——</w:t>
      </w:r>
      <w:r w:rsidR="00811F07" w:rsidRPr="00811F07">
        <w:rPr>
          <w:rFonts w:hint="eastAsia"/>
          <w:b/>
          <w:bCs/>
        </w:rPr>
        <w:t>委员会账户</w:t>
      </w:r>
      <w:r w:rsidR="00811F07">
        <w:rPr>
          <w:rFonts w:hint="eastAsia"/>
        </w:rPr>
        <w:t>和</w:t>
      </w:r>
      <w:r w:rsidR="003C7726">
        <w:rPr>
          <w:rFonts w:hint="eastAsia"/>
          <w:b/>
          <w:bCs/>
        </w:rPr>
        <w:t>球队</w:t>
      </w:r>
      <w:r w:rsidR="00811F07" w:rsidRPr="00811F07">
        <w:rPr>
          <w:rFonts w:hint="eastAsia"/>
          <w:b/>
          <w:bCs/>
        </w:rPr>
        <w:t>账户</w:t>
      </w:r>
      <w:r w:rsidR="00811F07">
        <w:rPr>
          <w:rFonts w:hint="eastAsia"/>
        </w:rPr>
        <w:t>。</w:t>
      </w:r>
      <w:r>
        <w:rPr>
          <w:rFonts w:hint="eastAsia"/>
        </w:rPr>
        <w:t>想要参加的球队能先在系统新建一个</w:t>
      </w:r>
      <w:r w:rsidR="003C7726">
        <w:rPr>
          <w:rFonts w:hint="eastAsia"/>
        </w:rPr>
        <w:t>球队</w:t>
      </w:r>
      <w:r>
        <w:rPr>
          <w:rFonts w:hint="eastAsia"/>
        </w:rPr>
        <w:t>账户，并且报名球队相关的细节。然后，委员会能使用之前已固定的委员会账户来检查球队的报名信息，接着批准和增加新球队到联赛数据库。</w:t>
      </w:r>
      <w:r w:rsidR="0027564A">
        <w:rPr>
          <w:rFonts w:hint="eastAsia"/>
        </w:rPr>
        <w:t>关于游客的访问，管理系统没有提供新建账户的功能，但游客能通过</w:t>
      </w:r>
      <w:r w:rsidR="0027564A">
        <w:t xml:space="preserve"> </w:t>
      </w:r>
      <w:r w:rsidR="0027564A">
        <w:rPr>
          <w:rFonts w:hint="eastAsia"/>
        </w:rPr>
        <w:t>“</w:t>
      </w:r>
      <w:r w:rsidR="0027564A" w:rsidRPr="0027564A">
        <w:rPr>
          <w:rFonts w:hint="eastAsia"/>
          <w:b/>
          <w:bCs/>
        </w:rPr>
        <w:t>访客访问</w:t>
      </w:r>
      <w:r w:rsidR="0027564A">
        <w:rPr>
          <w:rFonts w:hint="eastAsia"/>
          <w:b/>
          <w:bCs/>
        </w:rPr>
        <w:t>”</w:t>
      </w:r>
      <w:r w:rsidR="0027564A">
        <w:rPr>
          <w:rFonts w:hint="eastAsia"/>
        </w:rPr>
        <w:t>的功能来检查联赛</w:t>
      </w:r>
      <w:r w:rsidR="00E55076">
        <w:rPr>
          <w:rFonts w:hint="eastAsia"/>
        </w:rPr>
        <w:t>时间</w:t>
      </w:r>
      <w:r w:rsidR="0027564A">
        <w:rPr>
          <w:rFonts w:hint="eastAsia"/>
        </w:rPr>
        <w:t>表。</w:t>
      </w:r>
    </w:p>
    <w:p w14:paraId="6B494FC7" w14:textId="76867A2E" w:rsidR="00D00B58" w:rsidRDefault="00D00B58" w:rsidP="00D00B58"/>
    <w:p w14:paraId="200A356B" w14:textId="2D3637CD" w:rsidR="00D00B58" w:rsidRDefault="00D00B58" w:rsidP="00D00B58">
      <w:pPr>
        <w:pStyle w:val="Heading1"/>
      </w:pPr>
      <w:r>
        <w:rPr>
          <w:rFonts w:hint="eastAsia"/>
        </w:rPr>
        <w:t>要求分析</w:t>
      </w:r>
    </w:p>
    <w:p w14:paraId="1B315493" w14:textId="29BF3498" w:rsidR="00E55076" w:rsidRDefault="00E55076" w:rsidP="00E55076"/>
    <w:p w14:paraId="26AD124D" w14:textId="67357BC9" w:rsidR="00E55076" w:rsidRDefault="00E55076" w:rsidP="00E55076">
      <w:pPr>
        <w:ind w:firstLine="432"/>
      </w:pPr>
      <w:r>
        <w:rPr>
          <w:rFonts w:hint="eastAsia"/>
        </w:rPr>
        <w:t>篮球联赛管理系统的潜在使用者，根据不同</w:t>
      </w:r>
      <w:r w:rsidR="007578ED">
        <w:rPr>
          <w:rFonts w:hint="eastAsia"/>
        </w:rPr>
        <w:t>身份</w:t>
      </w:r>
      <w:r>
        <w:rPr>
          <w:rFonts w:hint="eastAsia"/>
        </w:rPr>
        <w:t>能基本划分为三类：游客，</w:t>
      </w:r>
      <w:r w:rsidR="003C7726">
        <w:rPr>
          <w:rFonts w:hint="eastAsia"/>
        </w:rPr>
        <w:t>球队</w:t>
      </w:r>
      <w:r>
        <w:rPr>
          <w:rFonts w:hint="eastAsia"/>
        </w:rPr>
        <w:t>，委员会。这三类</w:t>
      </w:r>
      <w:r w:rsidR="007578ED">
        <w:rPr>
          <w:rFonts w:hint="eastAsia"/>
        </w:rPr>
        <w:t>身份</w:t>
      </w:r>
      <w:r>
        <w:rPr>
          <w:rFonts w:hint="eastAsia"/>
        </w:rPr>
        <w:t>的对应要求不一致，具体分析如下：</w:t>
      </w:r>
    </w:p>
    <w:p w14:paraId="75BA5888" w14:textId="77777777" w:rsidR="00597589" w:rsidRDefault="00597589" w:rsidP="00E55076">
      <w:pPr>
        <w:ind w:firstLine="432"/>
      </w:pPr>
    </w:p>
    <w:p w14:paraId="03AB70EC" w14:textId="27AAEEF6" w:rsidR="00E55076" w:rsidRDefault="00E55076" w:rsidP="00E55076">
      <w:pPr>
        <w:pStyle w:val="Heading2"/>
      </w:pPr>
      <w:r>
        <w:rPr>
          <w:rFonts w:hint="eastAsia"/>
        </w:rPr>
        <w:t>游客</w:t>
      </w:r>
      <w:r w:rsidR="007578ED">
        <w:rPr>
          <w:rFonts w:hint="eastAsia"/>
        </w:rPr>
        <w:t>身份</w:t>
      </w:r>
    </w:p>
    <w:p w14:paraId="6708A958" w14:textId="77777777" w:rsidR="00597589" w:rsidRPr="00597589" w:rsidRDefault="00597589" w:rsidP="00597589"/>
    <w:p w14:paraId="1F597D71" w14:textId="5824A7CD" w:rsidR="00E55076" w:rsidRDefault="00E55076" w:rsidP="00597589">
      <w:pPr>
        <w:ind w:firstLine="576"/>
      </w:pPr>
      <w:r>
        <w:rPr>
          <w:rFonts w:hint="eastAsia"/>
        </w:rPr>
        <w:t>游客的范畴包含所有除了</w:t>
      </w:r>
      <w:r w:rsidR="00DA210F">
        <w:rPr>
          <w:rFonts w:hint="eastAsia"/>
        </w:rPr>
        <w:t>球队</w:t>
      </w:r>
      <w:r>
        <w:rPr>
          <w:rFonts w:hint="eastAsia"/>
        </w:rPr>
        <w:t>和委员会的群体，</w:t>
      </w:r>
      <w:r w:rsidR="00597589">
        <w:rPr>
          <w:rFonts w:hint="eastAsia"/>
        </w:rPr>
        <w:t>实际中潜在的用户会集中于联赛观众和粉丝。接着，他们的权限仅限可以查看在一段时间的联赛时间表（一周时期），因为委员会可能对整体时间表会做更新。管理系统会提供“访客访问”的按钮功能，让游客查看时间表。</w:t>
      </w:r>
      <w:r w:rsidR="00DB5A40">
        <w:rPr>
          <w:rFonts w:hint="eastAsia"/>
        </w:rPr>
        <w:t>游客也能通过这个功能买比赛的座位票。</w:t>
      </w:r>
    </w:p>
    <w:p w14:paraId="7D906C69" w14:textId="289BE864" w:rsidR="00597589" w:rsidRDefault="00597589" w:rsidP="00597589">
      <w:pPr>
        <w:ind w:firstLine="576"/>
      </w:pPr>
    </w:p>
    <w:p w14:paraId="002EFBB4" w14:textId="44A98DE7" w:rsidR="00597589" w:rsidRDefault="003C7726" w:rsidP="00597589">
      <w:pPr>
        <w:pStyle w:val="Heading2"/>
      </w:pPr>
      <w:r>
        <w:rPr>
          <w:rFonts w:hint="eastAsia"/>
        </w:rPr>
        <w:t>球队</w:t>
      </w:r>
      <w:r w:rsidR="007578ED">
        <w:rPr>
          <w:rFonts w:hint="eastAsia"/>
        </w:rPr>
        <w:t>身份</w:t>
      </w:r>
    </w:p>
    <w:p w14:paraId="20D40C25" w14:textId="01E2B6DF" w:rsidR="00F558C7" w:rsidRDefault="00F558C7" w:rsidP="00F558C7"/>
    <w:p w14:paraId="5E697775" w14:textId="2C441E3D" w:rsidR="003C7726" w:rsidRDefault="0069683C" w:rsidP="00DA210F">
      <w:pPr>
        <w:pStyle w:val="ListParagraph"/>
        <w:numPr>
          <w:ilvl w:val="0"/>
          <w:numId w:val="35"/>
        </w:numPr>
      </w:pPr>
      <w:r>
        <w:rPr>
          <w:rFonts w:hint="eastAsia"/>
        </w:rPr>
        <w:t>为了将游客与</w:t>
      </w:r>
      <w:r w:rsidR="00DA210F">
        <w:rPr>
          <w:rFonts w:hint="eastAsia"/>
        </w:rPr>
        <w:t>球队</w:t>
      </w:r>
      <w:r w:rsidR="003C7726">
        <w:rPr>
          <w:rFonts w:hint="eastAsia"/>
        </w:rPr>
        <w:t>区分，要求球员首先用账户登录。球员</w:t>
      </w:r>
      <w:r w:rsidR="007578ED">
        <w:rPr>
          <w:rFonts w:hint="eastAsia"/>
        </w:rPr>
        <w:t>身份</w:t>
      </w:r>
      <w:r w:rsidR="003C7726">
        <w:rPr>
          <w:rFonts w:hint="eastAsia"/>
        </w:rPr>
        <w:t>继承了游客</w:t>
      </w:r>
      <w:r w:rsidR="007578ED">
        <w:rPr>
          <w:rFonts w:hint="eastAsia"/>
        </w:rPr>
        <w:t>身份</w:t>
      </w:r>
      <w:r w:rsidR="003C7726">
        <w:rPr>
          <w:rFonts w:hint="eastAsia"/>
        </w:rPr>
        <w:t>的整体功能。</w:t>
      </w:r>
    </w:p>
    <w:p w14:paraId="5321A571" w14:textId="5BEC1301" w:rsidR="00DA210F" w:rsidRPr="001A3AF3" w:rsidRDefault="00DA210F" w:rsidP="00DA210F">
      <w:pPr>
        <w:pStyle w:val="ListParagraph"/>
        <w:numPr>
          <w:ilvl w:val="0"/>
          <w:numId w:val="35"/>
        </w:numPr>
      </w:pPr>
      <w:r>
        <w:rPr>
          <w:rFonts w:hint="eastAsia"/>
        </w:rPr>
        <w:t>球队能查看本身球员的个人信息，</w:t>
      </w:r>
      <w:r w:rsidR="004C66D1">
        <w:rPr>
          <w:rFonts w:hint="eastAsia"/>
        </w:rPr>
        <w:t>并能做修改或增加</w:t>
      </w:r>
      <w:r>
        <w:rPr>
          <w:rFonts w:ascii="SimSun" w:hAnsi="SimSun" w:cs="SimSun" w:hint="eastAsia"/>
        </w:rPr>
        <w:t>。</w:t>
      </w:r>
    </w:p>
    <w:p w14:paraId="614C034B" w14:textId="2D06348C" w:rsidR="001A3AF3" w:rsidRDefault="001A3AF3" w:rsidP="00DA210F">
      <w:pPr>
        <w:pStyle w:val="ListParagraph"/>
        <w:numPr>
          <w:ilvl w:val="0"/>
          <w:numId w:val="35"/>
        </w:numPr>
      </w:pPr>
      <w:r>
        <w:rPr>
          <w:rFonts w:hint="eastAsia"/>
        </w:rPr>
        <w:t>新建账户后，球队能报名参加联赛，填要求的球队整体信息，包括球员个人信息</w:t>
      </w:r>
      <w:r w:rsidR="00DA30F9">
        <w:rPr>
          <w:rFonts w:hint="eastAsia"/>
        </w:rPr>
        <w:t>等等。只要委员会批准后才能查看报名成功的状态（管理系统会表示成功）。报名有截止时间；超过截止就不能报名了。</w:t>
      </w:r>
    </w:p>
    <w:p w14:paraId="61210C60" w14:textId="3D9982F9" w:rsidR="00DA30F9" w:rsidRPr="00F558C7" w:rsidRDefault="004C66D1" w:rsidP="00DA210F">
      <w:pPr>
        <w:pStyle w:val="ListParagraph"/>
        <w:numPr>
          <w:ilvl w:val="0"/>
          <w:numId w:val="35"/>
        </w:numPr>
      </w:pPr>
      <w:r>
        <w:rPr>
          <w:rFonts w:hint="eastAsia"/>
        </w:rPr>
        <w:t>球队也能查看个人日程（或时间表）和积分榜。</w:t>
      </w:r>
    </w:p>
    <w:p w14:paraId="5A132C7E" w14:textId="2BDA5972" w:rsidR="004715F4" w:rsidRDefault="00606D0D" w:rsidP="004715F4">
      <w:pPr>
        <w:pStyle w:val="Heading2"/>
      </w:pPr>
      <w:r>
        <w:rPr>
          <w:rFonts w:hint="eastAsia"/>
        </w:rPr>
        <w:lastRenderedPageBreak/>
        <w:t>委员会</w:t>
      </w:r>
      <w:r w:rsidR="007578ED">
        <w:rPr>
          <w:rFonts w:hint="eastAsia"/>
        </w:rPr>
        <w:t>身份</w:t>
      </w:r>
    </w:p>
    <w:p w14:paraId="2C9EC2DA" w14:textId="77777777" w:rsidR="004715F4" w:rsidRDefault="004715F4" w:rsidP="004715F4"/>
    <w:p w14:paraId="61A6004E" w14:textId="243D29F9" w:rsidR="004715F4" w:rsidRDefault="00606D0D" w:rsidP="00A6518A">
      <w:pPr>
        <w:pStyle w:val="ListParagraph"/>
        <w:numPr>
          <w:ilvl w:val="0"/>
          <w:numId w:val="35"/>
        </w:numPr>
        <w:ind w:right="996"/>
      </w:pPr>
      <w:r>
        <w:rPr>
          <w:rFonts w:hint="eastAsia"/>
        </w:rPr>
        <w:t>委员会跟球队一样要首先登录，但之前不用新建账户</w:t>
      </w:r>
      <w:r>
        <w:rPr>
          <w:rFonts w:hint="eastAsia"/>
        </w:rPr>
        <w:t xml:space="preserve"> </w:t>
      </w:r>
      <w:r>
        <w:rPr>
          <w:rFonts w:hint="eastAsia"/>
        </w:rPr>
        <w:t>（已固定）。</w:t>
      </w:r>
    </w:p>
    <w:p w14:paraId="5BC45632" w14:textId="721EE8A4" w:rsidR="00597589" w:rsidRPr="00606D0D" w:rsidRDefault="00606D0D" w:rsidP="00A6518A">
      <w:pPr>
        <w:pStyle w:val="ListParagraph"/>
        <w:numPr>
          <w:ilvl w:val="0"/>
          <w:numId w:val="35"/>
        </w:numPr>
        <w:ind w:right="996"/>
      </w:pPr>
      <w:r>
        <w:rPr>
          <w:rFonts w:ascii="SimSun" w:hAnsi="SimSun" w:cs="SimSun" w:hint="eastAsia"/>
        </w:rPr>
        <w:t>当球队报名时，委员会会受到申请表，并且会查看报名球队的信息，通过批准。</w:t>
      </w:r>
    </w:p>
    <w:p w14:paraId="5FA6C306" w14:textId="1714B9A0" w:rsidR="00D5175A" w:rsidRPr="00D5175A" w:rsidRDefault="00D5175A" w:rsidP="00A6518A">
      <w:pPr>
        <w:pStyle w:val="ListParagraph"/>
        <w:numPr>
          <w:ilvl w:val="0"/>
          <w:numId w:val="35"/>
        </w:numPr>
        <w:ind w:right="996"/>
        <w:rPr>
          <w:rFonts w:hint="eastAsia"/>
        </w:rPr>
      </w:pPr>
      <w:r>
        <w:rPr>
          <w:rFonts w:ascii="SimSun" w:hAnsi="SimSun" w:cs="SimSun" w:hint="eastAsia"/>
        </w:rPr>
        <w:t>到报名截止时，委员会能关掉球队的报名功能，</w:t>
      </w:r>
      <w:r w:rsidR="00A6518A">
        <w:rPr>
          <w:rFonts w:ascii="SimSun" w:hAnsi="SimSun" w:cs="SimSun" w:hint="eastAsia"/>
        </w:rPr>
        <w:t>会有主任委员有特殊权力（例如：停止申请时期）</w:t>
      </w:r>
    </w:p>
    <w:p w14:paraId="487E3B41" w14:textId="636CE99D" w:rsidR="00D5175A" w:rsidRPr="003E34A0" w:rsidRDefault="00D5175A" w:rsidP="00A6518A">
      <w:pPr>
        <w:pStyle w:val="ListParagraph"/>
        <w:numPr>
          <w:ilvl w:val="0"/>
          <w:numId w:val="35"/>
        </w:numPr>
        <w:ind w:right="996"/>
      </w:pPr>
      <w:r>
        <w:rPr>
          <w:rFonts w:ascii="SimSun" w:hAnsi="SimSun" w:cs="SimSun" w:hint="eastAsia"/>
        </w:rPr>
        <w:t>当报名结束后，委员会能安排联赛配对和时间表。</w:t>
      </w:r>
    </w:p>
    <w:p w14:paraId="235EB0DA" w14:textId="644B275D" w:rsidR="003E34A0" w:rsidRPr="00A6518A" w:rsidRDefault="003E34A0" w:rsidP="00A6518A">
      <w:pPr>
        <w:pStyle w:val="ListParagraph"/>
        <w:numPr>
          <w:ilvl w:val="0"/>
          <w:numId w:val="35"/>
        </w:numPr>
        <w:ind w:right="996"/>
      </w:pPr>
      <w:r>
        <w:rPr>
          <w:rFonts w:ascii="SimSun" w:hAnsi="SimSun" w:cs="SimSun" w:hint="eastAsia"/>
        </w:rPr>
        <w:t>当一场比赛结束后，委员会能插入比赛比分和更新比赛状态变成“已完成”。</w:t>
      </w:r>
    </w:p>
    <w:p w14:paraId="32321A3D" w14:textId="658E5F00" w:rsidR="00A6518A" w:rsidRDefault="00A6518A" w:rsidP="00A6518A">
      <w:pPr>
        <w:pStyle w:val="ListParagraph"/>
        <w:numPr>
          <w:ilvl w:val="0"/>
          <w:numId w:val="35"/>
        </w:numPr>
        <w:ind w:right="996"/>
      </w:pPr>
      <w:r>
        <w:rPr>
          <w:rFonts w:ascii="SimSun" w:hAnsi="SimSun" w:cs="SimSun" w:hint="eastAsia"/>
        </w:rPr>
        <w:t>委员会能看到所门票的信息和球队的积分榜。</w:t>
      </w:r>
    </w:p>
    <w:p w14:paraId="226B476C" w14:textId="709EC9D3" w:rsidR="00597589" w:rsidRDefault="00597589" w:rsidP="00182A5C"/>
    <w:p w14:paraId="16B19E3D" w14:textId="5071A8F7" w:rsidR="00182A5C" w:rsidRDefault="00182A5C" w:rsidP="00182A5C">
      <w:pPr>
        <w:pStyle w:val="Heading1"/>
      </w:pPr>
      <w:r>
        <w:rPr>
          <w:rFonts w:hint="eastAsia"/>
        </w:rPr>
        <w:t>概念设计</w:t>
      </w:r>
    </w:p>
    <w:p w14:paraId="336BE831" w14:textId="4DB77F2F" w:rsidR="007D3D10" w:rsidRDefault="007D3D10" w:rsidP="007D3D10"/>
    <w:p w14:paraId="678334EF" w14:textId="0AEAF0A7" w:rsidR="007D3D10" w:rsidRDefault="007D3D10" w:rsidP="007D3D10">
      <w:pPr>
        <w:spacing w:line="360" w:lineRule="auto"/>
        <w:ind w:firstLine="360"/>
        <w:rPr>
          <w:rFonts w:eastAsiaTheme="minorEastAsia"/>
        </w:rPr>
      </w:pPr>
      <w:r>
        <w:rPr>
          <w:rFonts w:hint="eastAsia"/>
        </w:rPr>
        <w:t>上述需求分析中出现的重要名词包括：球队，球员，委员会，比赛，座位票等，他们都具有一组属性且部分属性能唯一标识每一个实体，而且他们需要存储到数据库中使用，因此可以建模为实体集。下面给出各实体集、其属性以及总体</w:t>
      </w:r>
      <w:r>
        <w:rPr>
          <w:rFonts w:hint="eastAsia"/>
        </w:rPr>
        <w:t>ER</w:t>
      </w:r>
      <w:r>
        <w:rPr>
          <w:rFonts w:hint="eastAsia"/>
        </w:rPr>
        <w:t>图。</w:t>
      </w:r>
    </w:p>
    <w:p w14:paraId="3B3E97DD" w14:textId="6F1E4E64" w:rsidR="007D3D10" w:rsidRPr="007D3D10" w:rsidRDefault="007D3D10" w:rsidP="007D3D10">
      <w:pPr>
        <w:pStyle w:val="Heading2"/>
      </w:pPr>
      <w:r>
        <w:rPr>
          <w:rFonts w:hint="eastAsia"/>
        </w:rPr>
        <w:t>球队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team</w:t>
      </w:r>
      <w:r>
        <w:rPr>
          <w:rFonts w:hint="eastAsia"/>
        </w:rPr>
        <w:t>）</w:t>
      </w:r>
    </w:p>
    <w:p w14:paraId="4C3948DC" w14:textId="4CAD0D8B" w:rsidR="00182A5C" w:rsidRDefault="00182A5C" w:rsidP="00182A5C"/>
    <w:p w14:paraId="25ED5D5F" w14:textId="7DB734C0" w:rsidR="00182A5C" w:rsidRDefault="007578ED" w:rsidP="007D3D10">
      <w:pPr>
        <w:jc w:val="center"/>
      </w:pPr>
      <w:r>
        <w:rPr>
          <w:noProof/>
        </w:rPr>
        <w:drawing>
          <wp:inline distT="0" distB="0" distL="0" distR="0" wp14:anchorId="237AD65C" wp14:editId="54FC0FD8">
            <wp:extent cx="3368040" cy="14676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21" cy="14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24A6" w14:textId="72CFE020" w:rsidR="007D3D10" w:rsidRDefault="007D3D10" w:rsidP="007D3D10">
      <w:pPr>
        <w:jc w:val="center"/>
      </w:pPr>
    </w:p>
    <w:p w14:paraId="2BD61414" w14:textId="23398B6E" w:rsidR="007D3D10" w:rsidRDefault="007D3D10" w:rsidP="007D3D10">
      <w:pPr>
        <w:pStyle w:val="Heading2"/>
      </w:pPr>
      <w:r>
        <w:rPr>
          <w:rFonts w:hint="eastAsia"/>
        </w:rPr>
        <w:t>球员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player</w:t>
      </w:r>
      <w:r>
        <w:rPr>
          <w:rFonts w:hint="eastAsia"/>
        </w:rPr>
        <w:t>）</w:t>
      </w:r>
    </w:p>
    <w:p w14:paraId="71A6B627" w14:textId="77777777" w:rsidR="007D3D10" w:rsidRPr="007D3D10" w:rsidRDefault="007D3D10" w:rsidP="007D3D10"/>
    <w:p w14:paraId="7483C685" w14:textId="0A138305" w:rsidR="007D3D10" w:rsidRDefault="00854018" w:rsidP="007D3D10">
      <w:pPr>
        <w:jc w:val="center"/>
      </w:pPr>
      <w:r>
        <w:rPr>
          <w:noProof/>
        </w:rPr>
        <w:drawing>
          <wp:inline distT="0" distB="0" distL="0" distR="0" wp14:anchorId="7DE3AB08" wp14:editId="02F6F693">
            <wp:extent cx="2880360" cy="119921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67" cy="120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6384" w14:textId="29042201" w:rsidR="007D3D10" w:rsidRDefault="007D3D10" w:rsidP="007D3D10">
      <w:pPr>
        <w:pStyle w:val="Heading2"/>
      </w:pPr>
      <w:r>
        <w:rPr>
          <w:rFonts w:hint="eastAsia"/>
        </w:rPr>
        <w:lastRenderedPageBreak/>
        <w:t>委员会</w:t>
      </w:r>
      <w:r w:rsidR="004E405F">
        <w:rPr>
          <w:rFonts w:hint="eastAsia"/>
        </w:rPr>
        <w:t xml:space="preserve"> </w:t>
      </w:r>
      <w:r w:rsidR="004E405F">
        <w:rPr>
          <w:rFonts w:hint="eastAsia"/>
        </w:rPr>
        <w:t>（</w:t>
      </w:r>
      <w:r w:rsidR="004E405F">
        <w:rPr>
          <w:rFonts w:hint="eastAsia"/>
        </w:rPr>
        <w:t>sta</w:t>
      </w:r>
      <w:r w:rsidR="004E405F">
        <w:t>ff</w:t>
      </w:r>
      <w:r w:rsidR="004E405F">
        <w:rPr>
          <w:rFonts w:hint="eastAsia"/>
        </w:rPr>
        <w:t>）</w:t>
      </w:r>
    </w:p>
    <w:p w14:paraId="6F067949" w14:textId="77777777" w:rsidR="007D3D10" w:rsidRPr="007D3D10" w:rsidRDefault="007D3D10" w:rsidP="007D3D10"/>
    <w:p w14:paraId="33AE3985" w14:textId="577D0DCF" w:rsidR="004E405F" w:rsidRDefault="0022394E" w:rsidP="004E405F">
      <w:pPr>
        <w:jc w:val="center"/>
      </w:pPr>
      <w:r>
        <w:rPr>
          <w:noProof/>
        </w:rPr>
        <w:drawing>
          <wp:inline distT="0" distB="0" distL="0" distR="0" wp14:anchorId="60CB217A" wp14:editId="78DA9FBF">
            <wp:extent cx="3497580" cy="95850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8" cy="9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08A6" w14:textId="106F014B" w:rsidR="007D3D10" w:rsidRDefault="007D3D10" w:rsidP="007D3D10">
      <w:pPr>
        <w:jc w:val="center"/>
      </w:pPr>
    </w:p>
    <w:p w14:paraId="0D9157D7" w14:textId="63BB5BFE" w:rsidR="007D3D10" w:rsidRDefault="004E405F" w:rsidP="004E405F">
      <w:pPr>
        <w:pStyle w:val="Heading2"/>
      </w:pPr>
      <w:r>
        <w:rPr>
          <w:rFonts w:hint="eastAsia"/>
        </w:rPr>
        <w:t>比赛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）</w:t>
      </w:r>
    </w:p>
    <w:p w14:paraId="25C504BB" w14:textId="1253422B" w:rsidR="004E405F" w:rsidRDefault="004E405F" w:rsidP="004E405F"/>
    <w:p w14:paraId="3E0C81A2" w14:textId="37F1610C" w:rsidR="004E405F" w:rsidRDefault="0022394E" w:rsidP="004E405F">
      <w:pPr>
        <w:jc w:val="center"/>
      </w:pPr>
      <w:r>
        <w:rPr>
          <w:noProof/>
        </w:rPr>
        <w:drawing>
          <wp:inline distT="0" distB="0" distL="0" distR="0" wp14:anchorId="7F6F285B" wp14:editId="33615472">
            <wp:extent cx="3726180" cy="1531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7687" w14:textId="2082FF8A" w:rsidR="004E405F" w:rsidRPr="004E405F" w:rsidRDefault="004E405F" w:rsidP="004E405F">
      <w:pPr>
        <w:pStyle w:val="Heading2"/>
      </w:pPr>
      <w:r>
        <w:rPr>
          <w:rFonts w:hint="eastAsia"/>
        </w:rPr>
        <w:t>座位票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ti</w:t>
      </w:r>
      <w:r>
        <w:t>cket</w:t>
      </w:r>
      <w:r>
        <w:rPr>
          <w:rFonts w:hint="eastAsia"/>
        </w:rPr>
        <w:t>）</w:t>
      </w:r>
    </w:p>
    <w:p w14:paraId="4D8F9718" w14:textId="18A45E0B" w:rsidR="004E405F" w:rsidRDefault="004E405F" w:rsidP="004E405F"/>
    <w:p w14:paraId="74B89C2B" w14:textId="2EECC701" w:rsidR="004E405F" w:rsidRDefault="0022394E" w:rsidP="004E405F">
      <w:pPr>
        <w:jc w:val="center"/>
      </w:pPr>
      <w:r>
        <w:rPr>
          <w:noProof/>
        </w:rPr>
        <w:drawing>
          <wp:inline distT="0" distB="0" distL="0" distR="0" wp14:anchorId="16A3E1EB" wp14:editId="2F5A1BE4">
            <wp:extent cx="4107180" cy="1059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58DD" w14:textId="2A32DD52" w:rsidR="00A217AE" w:rsidRDefault="00A217AE" w:rsidP="004E405F">
      <w:pPr>
        <w:jc w:val="center"/>
      </w:pPr>
    </w:p>
    <w:p w14:paraId="1A888892" w14:textId="44DE0C34" w:rsidR="00A217AE" w:rsidRPr="00A217AE" w:rsidRDefault="00A217AE" w:rsidP="00A217AE">
      <w:pPr>
        <w:jc w:val="center"/>
      </w:pPr>
    </w:p>
    <w:p w14:paraId="6E8063C8" w14:textId="659F7DDD" w:rsidR="00E55076" w:rsidRDefault="007C0FAE" w:rsidP="007C0FAE">
      <w:pPr>
        <w:pStyle w:val="Heading2"/>
      </w:pPr>
      <w:r>
        <w:rPr>
          <w:rFonts w:hint="eastAsia"/>
        </w:rPr>
        <w:t>联系</w:t>
      </w:r>
    </w:p>
    <w:p w14:paraId="32AC7DAC" w14:textId="1E5E0907" w:rsidR="007C0FAE" w:rsidRDefault="007C0FAE" w:rsidP="007C0FAE"/>
    <w:p w14:paraId="3849E1D5" w14:textId="42EF3700" w:rsidR="007C0FAE" w:rsidRDefault="007C0FAE" w:rsidP="007C0FAE">
      <w:pPr>
        <w:rPr>
          <w:rFonts w:eastAsiaTheme="minor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球队与球员之间存在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的拥有</w:t>
      </w:r>
      <w:r>
        <w:rPr>
          <w:rFonts w:hint="eastAsia"/>
        </w:rPr>
        <w:t>(have)</w:t>
      </w:r>
      <w:r>
        <w:rPr>
          <w:rFonts w:hint="eastAsia"/>
        </w:rPr>
        <w:t>关系；</w:t>
      </w:r>
    </w:p>
    <w:p w14:paraId="05697F86" w14:textId="4A459B3A" w:rsidR="007C0FAE" w:rsidRDefault="007C0FAE" w:rsidP="007C0FAE">
      <w:r>
        <w:rPr>
          <w:rFonts w:hint="eastAsia"/>
        </w:rPr>
        <w:t xml:space="preserve">b. </w:t>
      </w:r>
      <w:r>
        <w:rPr>
          <w:rFonts w:hint="eastAsia"/>
        </w:rPr>
        <w:t>球队与比赛之间存在</w:t>
      </w:r>
      <w:r w:rsidR="007578ED">
        <w:t>m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</w:t>
      </w:r>
      <w:r w:rsidR="007578ED">
        <w:rPr>
          <w:rFonts w:hint="eastAsia"/>
        </w:rPr>
        <w:t>进行</w:t>
      </w:r>
      <w:r>
        <w:rPr>
          <w:rFonts w:hint="eastAsia"/>
        </w:rPr>
        <w:t>(</w:t>
      </w:r>
      <w:r w:rsidR="007578ED">
        <w:t>ongoing</w:t>
      </w:r>
      <w:r>
        <w:rPr>
          <w:rFonts w:hint="eastAsia"/>
        </w:rPr>
        <w:t>)</w:t>
      </w:r>
      <w:r>
        <w:rPr>
          <w:rFonts w:hint="eastAsia"/>
        </w:rPr>
        <w:t>关系；</w:t>
      </w:r>
      <w:r w:rsidR="007578ED">
        <w:rPr>
          <w:rFonts w:hint="eastAsia"/>
        </w:rPr>
        <w:t>这个联系体包括球队的得分，评论</w:t>
      </w:r>
      <w:r w:rsidR="007578ED">
        <w:t xml:space="preserve">, </w:t>
      </w:r>
      <w:r w:rsidR="007578ED">
        <w:rPr>
          <w:rFonts w:hint="eastAsia"/>
        </w:rPr>
        <w:t>和输赢状态</w:t>
      </w:r>
    </w:p>
    <w:p w14:paraId="5C653F65" w14:textId="50B35F12" w:rsidR="007C0FAE" w:rsidRDefault="007C0FAE" w:rsidP="007C0FAE">
      <w:r>
        <w:rPr>
          <w:rFonts w:hint="eastAsia"/>
        </w:rPr>
        <w:t xml:space="preserve">e. </w:t>
      </w:r>
      <w:r>
        <w:rPr>
          <w:rFonts w:hint="eastAsia"/>
        </w:rPr>
        <w:t>委员会与比赛之间存在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的管理</w:t>
      </w:r>
      <w:r>
        <w:rPr>
          <w:rFonts w:hint="eastAsia"/>
        </w:rPr>
        <w:t>(ha</w:t>
      </w:r>
      <w:r>
        <w:t>ndle</w:t>
      </w:r>
      <w:r>
        <w:rPr>
          <w:rFonts w:hint="eastAsia"/>
        </w:rPr>
        <w:t>)</w:t>
      </w:r>
      <w:r>
        <w:rPr>
          <w:rFonts w:hint="eastAsia"/>
        </w:rPr>
        <w:t>关系；</w:t>
      </w:r>
    </w:p>
    <w:p w14:paraId="547D0037" w14:textId="34F741F7" w:rsidR="007E4188" w:rsidRDefault="007C0FAE" w:rsidP="007E4188">
      <w:r>
        <w:rPr>
          <w:rFonts w:hint="eastAsia"/>
        </w:rPr>
        <w:t xml:space="preserve">f. </w:t>
      </w:r>
      <w:r>
        <w:rPr>
          <w:rFonts w:hint="eastAsia"/>
        </w:rPr>
        <w:t>比赛与座位票之间存在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的销售</w:t>
      </w:r>
      <w:r>
        <w:rPr>
          <w:rFonts w:hint="eastAsia"/>
        </w:rPr>
        <w:t>(sale</w:t>
      </w:r>
      <w:r w:rsidR="007578ED">
        <w:rPr>
          <w:rFonts w:hint="eastAsia"/>
        </w:rPr>
        <w:t>s</w:t>
      </w:r>
      <w:r>
        <w:rPr>
          <w:rFonts w:hint="eastAsia"/>
        </w:rPr>
        <w:t>)</w:t>
      </w:r>
      <w:r>
        <w:rPr>
          <w:rFonts w:hint="eastAsia"/>
        </w:rPr>
        <w:t>关系</w:t>
      </w:r>
      <w:r w:rsidR="007578ED">
        <w:rPr>
          <w:rFonts w:hint="eastAsia"/>
        </w:rPr>
        <w:t xml:space="preserve"> </w:t>
      </w:r>
      <w:r w:rsidR="007578ED">
        <w:rPr>
          <w:rFonts w:hint="eastAsia"/>
        </w:rPr>
        <w:t>；</w:t>
      </w:r>
    </w:p>
    <w:p w14:paraId="0251A66E" w14:textId="12F670B9" w:rsidR="007578ED" w:rsidRDefault="007578ED" w:rsidP="007E4188">
      <w:r>
        <w:lastRenderedPageBreak/>
        <w:t xml:space="preserve">g. </w:t>
      </w:r>
      <w:r>
        <w:rPr>
          <w:rFonts w:hint="eastAsia"/>
        </w:rPr>
        <w:t>比赛与委员会之间存在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的审批</w:t>
      </w:r>
      <w:r>
        <w:rPr>
          <w:rFonts w:hint="eastAsia"/>
        </w:rPr>
        <w:t>(a</w:t>
      </w:r>
      <w:r>
        <w:t>pproval)</w:t>
      </w:r>
      <w:r>
        <w:rPr>
          <w:rFonts w:hint="eastAsia"/>
        </w:rPr>
        <w:t>关系；这个联系体会包括审批的时间，评论，和结果</w:t>
      </w:r>
    </w:p>
    <w:p w14:paraId="3F0FF8F0" w14:textId="62CDDD7C" w:rsidR="001F7044" w:rsidRDefault="001F7044" w:rsidP="007E4188"/>
    <w:p w14:paraId="0EB6D722" w14:textId="77777777" w:rsidR="001F7044" w:rsidRPr="007E4188" w:rsidRDefault="001F7044" w:rsidP="007E4188"/>
    <w:p w14:paraId="38078582" w14:textId="6793C21F" w:rsidR="00211ACF" w:rsidRDefault="0022394E" w:rsidP="007C0FAE">
      <w:pPr>
        <w:pStyle w:val="Heading2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7ABF2C3" wp14:editId="6983279E">
            <wp:extent cx="5943600" cy="290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0184" w14:textId="72CFCF96" w:rsidR="001F7044" w:rsidRDefault="001F7044">
      <w:pPr>
        <w:jc w:val="left"/>
      </w:pPr>
      <w:r>
        <w:br w:type="page"/>
      </w:r>
    </w:p>
    <w:p w14:paraId="295B94E5" w14:textId="17BABC74" w:rsidR="001F7044" w:rsidRDefault="001F7044" w:rsidP="001F7044">
      <w:pPr>
        <w:pStyle w:val="Heading1"/>
      </w:pPr>
      <w:r>
        <w:rPr>
          <w:rFonts w:hint="eastAsia"/>
        </w:rPr>
        <w:lastRenderedPageBreak/>
        <w:t>逻辑设计</w:t>
      </w:r>
    </w:p>
    <w:p w14:paraId="71DC69DB" w14:textId="2FD5EDD9" w:rsidR="001F7044" w:rsidRDefault="001F7044" w:rsidP="001F7044"/>
    <w:p w14:paraId="3D1257E7" w14:textId="448A3A16" w:rsidR="001F7044" w:rsidRDefault="001F7044" w:rsidP="001F7044">
      <w:r>
        <w:t>根据</w:t>
      </w:r>
      <w:r>
        <w:t xml:space="preserve"> E-R </w:t>
      </w:r>
      <w:r>
        <w:t>模型向关系模型转换的规则将上述</w:t>
      </w:r>
      <w:r>
        <w:t xml:space="preserve"> E-R </w:t>
      </w:r>
      <w:r>
        <w:t>模型转换为如下关系模型。</w:t>
      </w:r>
    </w:p>
    <w:p w14:paraId="05E339C9" w14:textId="792C8026" w:rsidR="001F7044" w:rsidRDefault="001F7044" w:rsidP="001F7044"/>
    <w:p w14:paraId="1C28AC88" w14:textId="32475BB4" w:rsidR="006171E6" w:rsidRDefault="006171E6" w:rsidP="006171E6">
      <w:pPr>
        <w:spacing w:line="360" w:lineRule="auto"/>
        <w:rPr>
          <w:rFonts w:eastAsiaTheme="minorEastAsia"/>
        </w:rPr>
      </w:pPr>
      <w:r>
        <w:rPr>
          <w:rFonts w:hint="eastAsia"/>
        </w:rPr>
        <w:t>1</w:t>
      </w:r>
      <w:r>
        <w:rPr>
          <w:rFonts w:hint="eastAsia"/>
        </w:rPr>
        <w:t>）球队表</w:t>
      </w:r>
      <w:r>
        <w:rPr>
          <w:rFonts w:hint="eastAsia"/>
        </w:rPr>
        <w:t>(team)</w:t>
      </w:r>
      <w:r>
        <w:rPr>
          <w:rFonts w:hint="eastAsia"/>
        </w:rPr>
        <w:t>：由</w:t>
      </w:r>
      <w:r>
        <w:t>team</w:t>
      </w:r>
      <w:r>
        <w:rPr>
          <w:rFonts w:hint="eastAsia"/>
        </w:rPr>
        <w:t>实体集转化而来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115F8A36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A663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FAA8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DEF0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6171E6" w14:paraId="655FAAE0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F81C" w14:textId="3731B79B" w:rsidR="006171E6" w:rsidRDefault="006171E6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team_id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1062" w14:textId="7B621B64" w:rsidR="006171E6" w:rsidRDefault="006171E6">
            <w:pPr>
              <w:spacing w:line="360" w:lineRule="auto"/>
            </w:pPr>
            <w:r>
              <w:rPr>
                <w:rFonts w:hint="eastAsia"/>
              </w:rPr>
              <w:t>char(</w:t>
            </w:r>
            <w:r w:rsidR="00B916EA"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3AA4" w14:textId="22FFCE5B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球队身份证号</w:t>
            </w:r>
          </w:p>
        </w:tc>
      </w:tr>
      <w:tr w:rsidR="004D1BA3" w14:paraId="308D4BF0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A61E" w14:textId="5077138E" w:rsidR="004D1BA3" w:rsidRDefault="004D1BA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staff_id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9D5F" w14:textId="2F8982B4" w:rsidR="004D1BA3" w:rsidRDefault="004D1BA3">
            <w:pPr>
              <w:spacing w:line="360" w:lineRule="auto"/>
            </w:pPr>
            <w:r>
              <w:t>char(10)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2280" w14:textId="75E1826B" w:rsidR="004D1BA3" w:rsidRDefault="004D1BA3">
            <w:pPr>
              <w:spacing w:line="360" w:lineRule="auto"/>
            </w:pPr>
            <w:r>
              <w:rPr>
                <w:rFonts w:hint="eastAsia"/>
              </w:rPr>
              <w:t>审批委员会身份证号</w:t>
            </w:r>
          </w:p>
        </w:tc>
      </w:tr>
      <w:tr w:rsidR="006171E6" w14:paraId="0223A45A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329C" w14:textId="145CD2FB" w:rsidR="006171E6" w:rsidRDefault="006171E6">
            <w:pPr>
              <w:spacing w:line="360" w:lineRule="auto"/>
            </w:pPr>
            <w: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5F57" w14:textId="4AA1BCBB" w:rsidR="006171E6" w:rsidRDefault="006171E6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702F" w14:textId="6290ADBC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球队名称</w:t>
            </w:r>
          </w:p>
        </w:tc>
      </w:tr>
      <w:tr w:rsidR="006171E6" w14:paraId="0B6ACE0D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CC0A" w14:textId="12F06AF6" w:rsidR="006171E6" w:rsidRDefault="006171E6">
            <w:pPr>
              <w:spacing w:line="360" w:lineRule="auto"/>
            </w:pPr>
            <w:r>
              <w:rPr>
                <w:rFonts w:hint="eastAsia"/>
              </w:rPr>
              <w:t>university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7015" w14:textId="438B49C0" w:rsidR="006171E6" w:rsidRDefault="006171E6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94F2" w14:textId="1CAE3C95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球队大学</w:t>
            </w:r>
            <w:r w:rsidR="00B71EC8">
              <w:rPr>
                <w:rFonts w:hint="eastAsia"/>
              </w:rPr>
              <w:t>名称</w:t>
            </w:r>
          </w:p>
        </w:tc>
      </w:tr>
      <w:tr w:rsidR="006171E6" w14:paraId="54CE0238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7CCD" w14:textId="003DAB10" w:rsidR="006171E6" w:rsidRDefault="004D1BA3">
            <w:pPr>
              <w:spacing w:line="360" w:lineRule="auto"/>
            </w:pPr>
            <w:r>
              <w:t>team</w:t>
            </w:r>
            <w:r w:rsidR="006171E6">
              <w:t>_status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812B" w14:textId="6B842425" w:rsidR="006171E6" w:rsidRDefault="009F059C">
            <w:pPr>
              <w:spacing w:line="360" w:lineRule="auto"/>
            </w:pPr>
            <w:r>
              <w:t>char(7)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70B" w14:textId="58D83CDC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球队入塞状态</w:t>
            </w:r>
          </w:p>
        </w:tc>
      </w:tr>
      <w:tr w:rsidR="006171E6" w14:paraId="1E6C41B8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F448" w14:textId="14CB5E22" w:rsidR="006171E6" w:rsidRDefault="004D1BA3">
            <w:pPr>
              <w:spacing w:line="360" w:lineRule="auto"/>
            </w:pPr>
            <w:r>
              <w:t>approval_time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7B79" w14:textId="4333AE63" w:rsidR="006171E6" w:rsidRDefault="004D1BA3">
            <w:pPr>
              <w:spacing w:line="360" w:lineRule="auto"/>
            </w:pPr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9A9C" w14:textId="63105F65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</w:t>
            </w:r>
            <w:r w:rsidR="004D1BA3">
              <w:rPr>
                <w:rFonts w:hint="eastAsia"/>
              </w:rPr>
              <w:t>审批</w:t>
            </w:r>
            <w:r>
              <w:rPr>
                <w:rFonts w:hint="eastAsia"/>
              </w:rPr>
              <w:t>次数</w:t>
            </w:r>
          </w:p>
        </w:tc>
      </w:tr>
      <w:tr w:rsidR="006171E6" w14:paraId="56B3D030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4DD6" w14:textId="46AE0EC9" w:rsidR="006171E6" w:rsidRDefault="007578ED">
            <w:pPr>
              <w:spacing w:line="360" w:lineRule="auto"/>
            </w:pPr>
            <w:r>
              <w:t>registration_time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AB1C" w14:textId="11C6E181" w:rsidR="006171E6" w:rsidRDefault="007578ED">
            <w:pPr>
              <w:spacing w:line="360" w:lineRule="auto"/>
            </w:pPr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3CFE" w14:textId="2E95A414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</w:t>
            </w:r>
            <w:r w:rsidR="004D1BA3">
              <w:rPr>
                <w:rFonts w:hint="eastAsia"/>
              </w:rPr>
              <w:t>注册</w:t>
            </w:r>
            <w:r>
              <w:rPr>
                <w:rFonts w:hint="eastAsia"/>
              </w:rPr>
              <w:t>次数</w:t>
            </w:r>
          </w:p>
        </w:tc>
      </w:tr>
      <w:tr w:rsidR="006171E6" w14:paraId="4343DC83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1D4D" w14:textId="4BF7AE00" w:rsidR="006171E6" w:rsidRDefault="00443F36">
            <w:pPr>
              <w:spacing w:line="360" w:lineRule="auto"/>
            </w:pPr>
            <w:r>
              <w:t>team_password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E300" w14:textId="3E8C2D0B" w:rsidR="006171E6" w:rsidRDefault="006171E6">
            <w:pPr>
              <w:spacing w:line="360" w:lineRule="auto"/>
            </w:pPr>
            <w:r>
              <w:t>varchar2(40)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2A2E" w14:textId="7DDF3C18" w:rsidR="006171E6" w:rsidRDefault="006171E6">
            <w:pPr>
              <w:spacing w:line="360" w:lineRule="auto"/>
            </w:pPr>
            <w:r>
              <w:rPr>
                <w:rFonts w:hint="eastAsia"/>
              </w:rPr>
              <w:t>球队登录密码</w:t>
            </w:r>
          </w:p>
        </w:tc>
      </w:tr>
    </w:tbl>
    <w:p w14:paraId="04ACCE79" w14:textId="77777777" w:rsidR="00AE5C05" w:rsidRDefault="00AE5C05" w:rsidP="006171E6">
      <w:pPr>
        <w:spacing w:line="360" w:lineRule="auto"/>
      </w:pPr>
    </w:p>
    <w:p w14:paraId="3A21EAD0" w14:textId="2188878D" w:rsidR="006171E6" w:rsidRDefault="006171E6" w:rsidP="006171E6">
      <w:pPr>
        <w:spacing w:line="360" w:lineRule="auto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5C05">
        <w:rPr>
          <w:rFonts w:hint="eastAsia"/>
        </w:rPr>
        <w:t>球员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AE5C05">
        <w:rPr>
          <w:rFonts w:hint="eastAsia"/>
        </w:rPr>
        <w:t>player</w:t>
      </w:r>
      <w:r>
        <w:rPr>
          <w:rFonts w:hint="eastAsia"/>
        </w:rPr>
        <w:t>)</w:t>
      </w:r>
      <w:r>
        <w:rPr>
          <w:rFonts w:hint="eastAsia"/>
        </w:rPr>
        <w:t>：由</w:t>
      </w:r>
      <w:r w:rsidR="00AE5C05">
        <w:rPr>
          <w:rFonts w:hint="eastAsia"/>
        </w:rPr>
        <w:t>player</w:t>
      </w:r>
      <w:r>
        <w:rPr>
          <w:rFonts w:hint="eastAsia"/>
        </w:rPr>
        <w:t>实体集转化而来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1289038C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0587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EF53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107A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6171E6" w14:paraId="123FFEFC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C2A4" w14:textId="6F6179D1" w:rsidR="006171E6" w:rsidRDefault="00AE5C05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player_id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CA91" w14:textId="2362BC23" w:rsidR="006171E6" w:rsidRDefault="006171E6">
            <w:pPr>
              <w:spacing w:line="360" w:lineRule="auto"/>
            </w:pPr>
            <w:r>
              <w:rPr>
                <w:rFonts w:hint="eastAsia"/>
              </w:rPr>
              <w:t>char(</w:t>
            </w:r>
            <w:r w:rsidR="00AE5C05"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1756" w14:textId="1C2F9E8C" w:rsidR="006171E6" w:rsidRDefault="00AE5C05">
            <w:pPr>
              <w:spacing w:line="360" w:lineRule="auto"/>
            </w:pPr>
            <w:r>
              <w:rPr>
                <w:rFonts w:hint="eastAsia"/>
              </w:rPr>
              <w:t>球员身份证号</w:t>
            </w:r>
          </w:p>
        </w:tc>
      </w:tr>
      <w:tr w:rsidR="006171E6" w14:paraId="28FE963B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BAA0" w14:textId="4B2B4D5D" w:rsidR="006171E6" w:rsidRDefault="00AE5C05">
            <w:pPr>
              <w:spacing w:line="360" w:lineRule="auto"/>
            </w:pPr>
            <w:r>
              <w:rPr>
                <w:rFonts w:hint="eastAsia"/>
              </w:rPr>
              <w:t>team</w:t>
            </w:r>
            <w:r>
              <w:t>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64FE" w14:textId="6848B5BB" w:rsidR="006171E6" w:rsidRDefault="00B916EA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2815" w14:textId="70885572" w:rsidR="006171E6" w:rsidRDefault="00AE5C05">
            <w:pPr>
              <w:spacing w:line="360" w:lineRule="auto"/>
            </w:pPr>
            <w:r>
              <w:rPr>
                <w:rFonts w:hint="eastAsia"/>
              </w:rPr>
              <w:t>球队身份证号</w:t>
            </w:r>
          </w:p>
        </w:tc>
      </w:tr>
      <w:tr w:rsidR="006171E6" w14:paraId="0567EB5D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ECA" w14:textId="6FAC0DA0" w:rsidR="006171E6" w:rsidRDefault="00AE5C05">
            <w:pPr>
              <w:spacing w:line="360" w:lineRule="auto"/>
            </w:pPr>
            <w:r>
              <w:t>sex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FE8E" w14:textId="12E980F8" w:rsidR="006171E6" w:rsidRDefault="00AE5C05">
            <w:pPr>
              <w:spacing w:line="360" w:lineRule="auto"/>
            </w:pPr>
            <w:r>
              <w:t>char(2)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58E3" w14:textId="07C76994" w:rsidR="006171E6" w:rsidRDefault="00AE5C05">
            <w:pPr>
              <w:spacing w:line="360" w:lineRule="auto"/>
            </w:pPr>
            <w:r>
              <w:rPr>
                <w:rFonts w:hint="eastAsia"/>
              </w:rPr>
              <w:t>球员性别</w:t>
            </w:r>
          </w:p>
        </w:tc>
      </w:tr>
      <w:tr w:rsidR="006171E6" w14:paraId="58A5CCCE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FBAA" w14:textId="5D25FF77" w:rsidR="006171E6" w:rsidRPr="00AE5C05" w:rsidRDefault="00AE5C05">
            <w:pPr>
              <w:spacing w:line="360" w:lineRule="auto"/>
              <w:rPr>
                <w:iCs/>
              </w:rPr>
            </w:pPr>
            <w:r>
              <w:rPr>
                <w:iCs/>
              </w:rPr>
              <w:t>player</w:t>
            </w:r>
            <w:r>
              <w:rPr>
                <w:rFonts w:hint="eastAsia"/>
                <w:iCs/>
              </w:rPr>
              <w:t>_</w:t>
            </w:r>
            <w:r>
              <w:rPr>
                <w:iCs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A165" w14:textId="5E033CF3" w:rsidR="006171E6" w:rsidRDefault="00AE5C05">
            <w:pPr>
              <w:spacing w:line="360" w:lineRule="auto"/>
            </w:pPr>
            <w:r>
              <w:t>varchar2(40</w:t>
            </w:r>
            <w:r w:rsidR="004D1BA3"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643F" w14:textId="1AFC5273" w:rsidR="006171E6" w:rsidRDefault="00AE5C05">
            <w:pPr>
              <w:spacing w:line="360" w:lineRule="auto"/>
            </w:pPr>
            <w:r>
              <w:rPr>
                <w:rFonts w:hint="eastAsia"/>
              </w:rPr>
              <w:t>球员全名</w:t>
            </w:r>
          </w:p>
        </w:tc>
      </w:tr>
      <w:tr w:rsidR="006171E6" w14:paraId="39AB7EA1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E7DB" w14:textId="2C4BA75E" w:rsidR="006171E6" w:rsidRDefault="00A85E94">
            <w:pPr>
              <w:spacing w:line="360" w:lineRule="auto"/>
            </w:pPr>
            <w:r>
              <w:t>body_height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A16A" w14:textId="67DD7906" w:rsidR="006171E6" w:rsidRDefault="00A85E94">
            <w:pPr>
              <w:spacing w:line="360" w:lineRule="auto"/>
            </w:pPr>
            <w: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25DD" w14:textId="2459B7C9" w:rsidR="006171E6" w:rsidRDefault="00A85E94">
            <w:pPr>
              <w:spacing w:line="360" w:lineRule="auto"/>
            </w:pPr>
            <w:r>
              <w:rPr>
                <w:rFonts w:hint="eastAsia"/>
              </w:rPr>
              <w:t>球员身高</w:t>
            </w:r>
          </w:p>
        </w:tc>
      </w:tr>
      <w:tr w:rsidR="006171E6" w14:paraId="4EE28BBA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BD2F" w14:textId="1001B53A" w:rsidR="006171E6" w:rsidRDefault="00A85E9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irthdate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6D9E" w14:textId="41DFA5FF" w:rsidR="006171E6" w:rsidRDefault="00A85E94">
            <w:pPr>
              <w:spacing w:line="360" w:lineRule="auto"/>
            </w:pPr>
            <w:r>
              <w:t>date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336C" w14:textId="4574C0CE" w:rsidR="006171E6" w:rsidRDefault="005B48C0">
            <w:pPr>
              <w:spacing w:line="360" w:lineRule="auto"/>
            </w:pPr>
            <w:r>
              <w:rPr>
                <w:rFonts w:hint="eastAsia"/>
              </w:rPr>
              <w:t>球员出生日期</w:t>
            </w:r>
          </w:p>
        </w:tc>
      </w:tr>
      <w:tr w:rsidR="006171E6" w14:paraId="02B2C7F6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4213" w14:textId="3DC01129" w:rsidR="006171E6" w:rsidRDefault="005B48C0">
            <w:pPr>
              <w:spacing w:line="360" w:lineRule="auto"/>
            </w:pPr>
            <w:r>
              <w:t xml:space="preserve">degree_study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B522" w14:textId="60F05632" w:rsidR="006171E6" w:rsidRDefault="006171E6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 w:rsidR="00CD220C">
              <w:t>4</w:t>
            </w:r>
            <w:r>
              <w:rPr>
                <w:rFonts w:hint="eastAsia"/>
              </w:rPr>
              <w:t>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B836" w14:textId="0DC03003" w:rsidR="006171E6" w:rsidRDefault="005B48C0">
            <w:pPr>
              <w:spacing w:line="360" w:lineRule="auto"/>
            </w:pPr>
            <w:r>
              <w:rPr>
                <w:rFonts w:hint="eastAsia"/>
              </w:rPr>
              <w:t>球员学位水平</w:t>
            </w:r>
          </w:p>
        </w:tc>
      </w:tr>
    </w:tbl>
    <w:p w14:paraId="0BF03FE1" w14:textId="77777777" w:rsidR="0003176B" w:rsidRDefault="0003176B" w:rsidP="006171E6">
      <w:pPr>
        <w:spacing w:line="360" w:lineRule="auto"/>
      </w:pPr>
    </w:p>
    <w:p w14:paraId="1E48E209" w14:textId="77777777" w:rsidR="0003176B" w:rsidRDefault="0003176B" w:rsidP="006171E6">
      <w:pPr>
        <w:spacing w:line="360" w:lineRule="auto"/>
      </w:pPr>
    </w:p>
    <w:p w14:paraId="3902805A" w14:textId="2A8B046B" w:rsidR="0003176B" w:rsidRDefault="0003176B" w:rsidP="006171E6">
      <w:pPr>
        <w:spacing w:line="360" w:lineRule="auto"/>
      </w:pPr>
    </w:p>
    <w:p w14:paraId="32353897" w14:textId="77777777" w:rsidR="0022394E" w:rsidRDefault="0022394E" w:rsidP="006171E6">
      <w:pPr>
        <w:spacing w:line="360" w:lineRule="auto"/>
      </w:pPr>
    </w:p>
    <w:p w14:paraId="61CF047F" w14:textId="340413BE" w:rsidR="006171E6" w:rsidRDefault="006171E6" w:rsidP="006171E6">
      <w:pPr>
        <w:spacing w:line="360" w:lineRule="auto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A46928">
        <w:rPr>
          <w:rFonts w:hint="eastAsia"/>
        </w:rPr>
        <w:t>委员会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821FB0">
        <w:rPr>
          <w:rFonts w:hint="eastAsia"/>
        </w:rPr>
        <w:t>staff</w:t>
      </w:r>
      <w:r>
        <w:rPr>
          <w:rFonts w:hint="eastAsia"/>
        </w:rPr>
        <w:t>)</w:t>
      </w:r>
      <w:r>
        <w:rPr>
          <w:rFonts w:hint="eastAsia"/>
        </w:rPr>
        <w:t>：由</w:t>
      </w:r>
      <w:r w:rsidR="00A46928">
        <w:rPr>
          <w:rFonts w:hint="eastAsia"/>
        </w:rPr>
        <w:t>staff</w:t>
      </w:r>
      <w:r>
        <w:rPr>
          <w:rFonts w:hint="eastAsia"/>
        </w:rPr>
        <w:t>实体集转化而来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08EBE3A0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59B8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E306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4EB3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6171E6" w14:paraId="2CEB2725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263F" w14:textId="78F0B451" w:rsidR="006171E6" w:rsidRDefault="00C913B3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staff_id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36C5" w14:textId="3AAB6F54" w:rsidR="006171E6" w:rsidRDefault="00C913B3">
            <w:pPr>
              <w:spacing w:line="360" w:lineRule="auto"/>
            </w:pPr>
            <w:r>
              <w:t>char(10)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1562" w14:textId="47BE2929" w:rsidR="006171E6" w:rsidRDefault="00C913B3">
            <w:pPr>
              <w:spacing w:line="360" w:lineRule="auto"/>
            </w:pPr>
            <w:r>
              <w:rPr>
                <w:rFonts w:hint="eastAsia"/>
              </w:rPr>
              <w:t>委员会身份证号</w:t>
            </w:r>
          </w:p>
        </w:tc>
      </w:tr>
      <w:tr w:rsidR="006171E6" w14:paraId="656067B7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8869" w14:textId="1FF6F426" w:rsidR="006171E6" w:rsidRDefault="00C913B3">
            <w:pPr>
              <w:spacing w:line="360" w:lineRule="auto"/>
            </w:pPr>
            <w:r>
              <w:t>staff_name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1969" w14:textId="10576A07" w:rsidR="006171E6" w:rsidRDefault="006171E6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 w:rsidR="00C913B3"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8EE3" w14:textId="06203D4D" w:rsidR="006171E6" w:rsidRDefault="00C913B3">
            <w:pPr>
              <w:spacing w:line="360" w:lineRule="auto"/>
            </w:pPr>
            <w:r>
              <w:rPr>
                <w:rFonts w:hint="eastAsia"/>
              </w:rPr>
              <w:t>委员会全名</w:t>
            </w:r>
          </w:p>
        </w:tc>
      </w:tr>
      <w:tr w:rsidR="006171E6" w14:paraId="5A114E63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BBBC" w14:textId="3EFB285C" w:rsidR="006171E6" w:rsidRDefault="00443F36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F67D" w14:textId="3006F69C" w:rsidR="006171E6" w:rsidRDefault="00C913B3">
            <w:pPr>
              <w:spacing w:line="360" w:lineRule="auto"/>
            </w:pPr>
            <w:r>
              <w:rPr>
                <w:rFonts w:hint="eastAsia"/>
              </w:rPr>
              <w:t>char</w:t>
            </w:r>
            <w:r>
              <w:t xml:space="preserve">(2)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CF10" w14:textId="49A4D5E2" w:rsidR="006171E6" w:rsidRDefault="00C913B3">
            <w:pPr>
              <w:spacing w:line="360" w:lineRule="auto"/>
            </w:pPr>
            <w:r>
              <w:rPr>
                <w:rFonts w:hint="eastAsia"/>
              </w:rPr>
              <w:t>委员会性别</w:t>
            </w:r>
          </w:p>
        </w:tc>
      </w:tr>
      <w:tr w:rsidR="00443F36" w:rsidRPr="00443F36" w14:paraId="04CBD322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E9B" w14:textId="1DC5C4D9" w:rsidR="00443F36" w:rsidRDefault="00443F36">
            <w:pPr>
              <w:spacing w:line="360" w:lineRule="auto"/>
            </w:pPr>
            <w:r>
              <w:t>staff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137B" w14:textId="083901A2" w:rsidR="00443F36" w:rsidRDefault="00443F36">
            <w:pPr>
              <w:spacing w:line="360" w:lineRule="auto"/>
            </w:pPr>
            <w:r>
              <w:t>varchar2(40)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5836" w14:textId="621BB740" w:rsidR="00443F36" w:rsidRDefault="00443F36">
            <w:pPr>
              <w:spacing w:line="360" w:lineRule="auto"/>
            </w:pPr>
            <w:r>
              <w:rPr>
                <w:rFonts w:hint="eastAsia"/>
              </w:rPr>
              <w:t>委员会登录密码</w:t>
            </w:r>
          </w:p>
        </w:tc>
      </w:tr>
    </w:tbl>
    <w:p w14:paraId="21154AC7" w14:textId="77777777" w:rsidR="00A46928" w:rsidRDefault="00A46928" w:rsidP="006171E6">
      <w:pPr>
        <w:spacing w:line="360" w:lineRule="auto"/>
      </w:pPr>
    </w:p>
    <w:p w14:paraId="64F900EE" w14:textId="072AA795" w:rsidR="006171E6" w:rsidRDefault="006171E6" w:rsidP="006171E6">
      <w:pPr>
        <w:spacing w:line="360" w:lineRule="auto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46928">
        <w:rPr>
          <w:rFonts w:hint="eastAsia"/>
        </w:rPr>
        <w:t>比赛表</w:t>
      </w:r>
      <w:r>
        <w:rPr>
          <w:rFonts w:hint="eastAsia"/>
        </w:rPr>
        <w:t>(</w:t>
      </w:r>
      <w:r w:rsidR="00821FB0">
        <w:t>match</w:t>
      </w:r>
      <w:r>
        <w:rPr>
          <w:rFonts w:hint="eastAsia"/>
        </w:rPr>
        <w:t>)</w:t>
      </w:r>
      <w:r>
        <w:rPr>
          <w:rFonts w:hint="eastAsia"/>
        </w:rPr>
        <w:t>：由</w:t>
      </w:r>
      <w:r w:rsidR="00A46928">
        <w:rPr>
          <w:rFonts w:hint="eastAsia"/>
        </w:rPr>
        <w:t>match</w:t>
      </w:r>
      <w:r>
        <w:rPr>
          <w:rFonts w:hint="eastAsia"/>
        </w:rPr>
        <w:t>实体集转化而来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02E13EE6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A9EA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EB9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EB71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6171E6" w14:paraId="5C9FFAD2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9FF3" w14:textId="4160288A" w:rsidR="006171E6" w:rsidRDefault="00A46928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match_id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EF11" w14:textId="244A784D" w:rsidR="006171E6" w:rsidRDefault="00B916EA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3C17" w14:textId="387F90B2" w:rsidR="006171E6" w:rsidRDefault="00A46928">
            <w:pPr>
              <w:spacing w:line="360" w:lineRule="auto"/>
            </w:pPr>
            <w:r>
              <w:rPr>
                <w:rFonts w:hint="eastAsia"/>
              </w:rPr>
              <w:t>比赛身份证号</w:t>
            </w:r>
          </w:p>
        </w:tc>
      </w:tr>
      <w:tr w:rsidR="006171E6" w14:paraId="27DADC8D" w14:textId="77777777" w:rsidTr="004D1BA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73DD" w14:textId="4AD69922" w:rsidR="006171E6" w:rsidRDefault="004D1BA3">
            <w:pPr>
              <w:spacing w:line="360" w:lineRule="auto"/>
            </w:pPr>
            <w:r>
              <w:rPr>
                <w:rFonts w:hint="eastAsia"/>
              </w:rPr>
              <w:t>pic</w:t>
            </w:r>
            <w:r>
              <w:t>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ADAA" w14:textId="51120117" w:rsidR="006171E6" w:rsidRDefault="004D1BA3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har(10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3E6F" w14:textId="631F80D4" w:rsidR="006171E6" w:rsidRDefault="004D1BA3">
            <w:pPr>
              <w:spacing w:line="360" w:lineRule="auto"/>
            </w:pPr>
            <w:r>
              <w:rPr>
                <w:rFonts w:hint="eastAsia"/>
              </w:rPr>
              <w:t>委员会身份证号</w:t>
            </w:r>
          </w:p>
        </w:tc>
      </w:tr>
      <w:tr w:rsidR="004D1BA3" w14:paraId="12D9A5C2" w14:textId="77777777" w:rsidTr="004D1BA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7DB" w14:textId="6C47A6CD" w:rsidR="004D1BA3" w:rsidRDefault="004D1BA3" w:rsidP="004D1BA3">
            <w:pPr>
              <w:spacing w:line="360" w:lineRule="auto"/>
            </w:pPr>
            <w:r>
              <w:t>game_status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9CBE" w14:textId="74118428" w:rsidR="004D1BA3" w:rsidRDefault="002872C2" w:rsidP="004D1BA3">
            <w:pPr>
              <w:spacing w:line="360" w:lineRule="auto"/>
            </w:pPr>
            <w:r>
              <w:t>char(7)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D0A3" w14:textId="367C2265" w:rsidR="004D1BA3" w:rsidRDefault="004D1BA3" w:rsidP="004D1BA3">
            <w:pPr>
              <w:spacing w:line="360" w:lineRule="auto"/>
            </w:pPr>
            <w:r>
              <w:rPr>
                <w:rFonts w:hint="eastAsia"/>
              </w:rPr>
              <w:t>比赛完成状态</w:t>
            </w:r>
          </w:p>
        </w:tc>
      </w:tr>
      <w:tr w:rsidR="004D1BA3" w14:paraId="44691835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51A2" w14:textId="5340510F" w:rsidR="004D1BA3" w:rsidRPr="001D2F28" w:rsidRDefault="004D1BA3" w:rsidP="004D1BA3">
            <w:pPr>
              <w:spacing w:line="360" w:lineRule="auto"/>
            </w:pPr>
            <w:r>
              <w:t>match_time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6DED" w14:textId="0F0E5936" w:rsidR="004D1BA3" w:rsidRDefault="002872C2" w:rsidP="004D1BA3">
            <w:pPr>
              <w:spacing w:line="360" w:lineRule="auto"/>
            </w:pPr>
            <w:r>
              <w:t>date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C7CE" w14:textId="789EB3A2" w:rsidR="004D1BA3" w:rsidRDefault="004D1BA3" w:rsidP="004D1BA3">
            <w:pPr>
              <w:spacing w:line="360" w:lineRule="auto"/>
            </w:pPr>
            <w:r>
              <w:rPr>
                <w:rFonts w:hint="eastAsia"/>
              </w:rPr>
              <w:t>比赛时间</w:t>
            </w:r>
          </w:p>
        </w:tc>
      </w:tr>
      <w:tr w:rsidR="004D1BA3" w14:paraId="7A390A97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569C" w14:textId="61B088A1" w:rsidR="004D1BA3" w:rsidRDefault="004D1BA3" w:rsidP="004D1BA3">
            <w:pPr>
              <w:spacing w:line="360" w:lineRule="auto"/>
            </w:pPr>
            <w:r>
              <w:t>match_seat_fee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A71F" w14:textId="066CC779" w:rsidR="004D1BA3" w:rsidRDefault="004D1BA3" w:rsidP="004D1BA3">
            <w:pPr>
              <w:spacing w:line="360" w:lineRule="auto"/>
            </w:pPr>
            <w:r>
              <w:t>float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FAE6" w14:textId="3CE3A4BC" w:rsidR="004D1BA3" w:rsidRDefault="004D1BA3" w:rsidP="004D1BA3">
            <w:pPr>
              <w:spacing w:line="360" w:lineRule="auto"/>
            </w:pPr>
            <w:r>
              <w:rPr>
                <w:rFonts w:hint="eastAsia"/>
              </w:rPr>
              <w:t>比赛票费</w:t>
            </w:r>
          </w:p>
        </w:tc>
      </w:tr>
    </w:tbl>
    <w:p w14:paraId="356DEBCB" w14:textId="77777777" w:rsidR="00A46928" w:rsidRDefault="00A46928" w:rsidP="006171E6">
      <w:pPr>
        <w:spacing w:line="360" w:lineRule="auto"/>
      </w:pPr>
    </w:p>
    <w:p w14:paraId="42B8B1DA" w14:textId="76005A38" w:rsidR="006171E6" w:rsidRDefault="006171E6" w:rsidP="006171E6">
      <w:pPr>
        <w:spacing w:line="360" w:lineRule="auto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76450A">
        <w:rPr>
          <w:rFonts w:hint="eastAsia"/>
        </w:rPr>
        <w:t>座位票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821FB0">
        <w:t>ticket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76450A">
        <w:rPr>
          <w:rFonts w:hint="eastAsia"/>
        </w:rPr>
        <w:t>由</w:t>
      </w:r>
      <w:r w:rsidR="0076450A">
        <w:rPr>
          <w:rFonts w:hint="eastAsia"/>
        </w:rPr>
        <w:t>ticket</w:t>
      </w:r>
      <w:r w:rsidR="0076450A">
        <w:rPr>
          <w:rFonts w:hint="eastAsia"/>
        </w:rPr>
        <w:t>实体集转化而来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7C343EFD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D27C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B42B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9649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6171E6" w14:paraId="1B608672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7342" w14:textId="5E110E3C" w:rsidR="006171E6" w:rsidRPr="0076450A" w:rsidRDefault="0076450A">
            <w:pPr>
              <w:spacing w:line="36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 xml:space="preserve">ticket_id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94D9" w14:textId="4D04DF7B" w:rsidR="006171E6" w:rsidRDefault="0076450A">
            <w:pPr>
              <w:spacing w:line="360" w:lineRule="auto"/>
            </w:pPr>
            <w:r>
              <w:t>char(10)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3BFE" w14:textId="02519430" w:rsidR="006171E6" w:rsidRDefault="0076450A">
            <w:pPr>
              <w:spacing w:line="360" w:lineRule="auto"/>
            </w:pPr>
            <w:r>
              <w:rPr>
                <w:rFonts w:hint="eastAsia"/>
              </w:rPr>
              <w:t>票身份证号</w:t>
            </w:r>
          </w:p>
        </w:tc>
      </w:tr>
      <w:tr w:rsidR="006171E6" w14:paraId="5214B49D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90F7" w14:textId="02D785E2" w:rsidR="006171E6" w:rsidRPr="001D2F28" w:rsidRDefault="0076450A">
            <w:pPr>
              <w:spacing w:line="360" w:lineRule="auto"/>
              <w:rPr>
                <w:bCs/>
                <w:u w:val="single"/>
              </w:rPr>
            </w:pPr>
            <w:r w:rsidRPr="001D2F28">
              <w:rPr>
                <w:bCs/>
                <w:u w:val="single"/>
              </w:rPr>
              <w:t>match_id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2D7F" w14:textId="1065E7C9" w:rsidR="006171E6" w:rsidRDefault="00B916EA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2BD7" w14:textId="3EA4E5D4" w:rsidR="006171E6" w:rsidRDefault="0076450A">
            <w:pPr>
              <w:spacing w:line="360" w:lineRule="auto"/>
            </w:pPr>
            <w:r>
              <w:rPr>
                <w:rFonts w:hint="eastAsia"/>
              </w:rPr>
              <w:t>比赛身份证号</w:t>
            </w:r>
          </w:p>
        </w:tc>
      </w:tr>
      <w:tr w:rsidR="006171E6" w14:paraId="02791B18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DF3F" w14:textId="5AFB93E1" w:rsidR="006171E6" w:rsidRDefault="002872C2">
            <w:pPr>
              <w:spacing w:line="360" w:lineRule="auto"/>
            </w:pPr>
            <w:r>
              <w:t>holder</w:t>
            </w:r>
            <w:r w:rsidR="00832859">
              <w:t>_name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6986" w14:textId="01478BA3" w:rsidR="006171E6" w:rsidRDefault="00832859">
            <w:pPr>
              <w:spacing w:line="360" w:lineRule="auto"/>
            </w:pPr>
            <w:r>
              <w:t>varchar2(40)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1A69" w14:textId="0B5DD5E4" w:rsidR="006171E6" w:rsidRDefault="00832859">
            <w:pPr>
              <w:spacing w:line="360" w:lineRule="auto"/>
            </w:pPr>
            <w:r>
              <w:rPr>
                <w:rFonts w:hint="eastAsia"/>
              </w:rPr>
              <w:t>顾客姓名</w:t>
            </w:r>
          </w:p>
        </w:tc>
      </w:tr>
      <w:tr w:rsidR="006171E6" w14:paraId="5B322962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2381" w14:textId="7A5AB5C6" w:rsidR="006171E6" w:rsidRDefault="00BC7628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ayment_date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FB81" w14:textId="1E24F422" w:rsidR="006171E6" w:rsidRDefault="00BC7628">
            <w:pPr>
              <w:spacing w:line="360" w:lineRule="auto"/>
            </w:pPr>
            <w:r>
              <w:t>date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766D" w14:textId="1A967A66" w:rsidR="006171E6" w:rsidRDefault="00BC7628">
            <w:pPr>
              <w:spacing w:line="360" w:lineRule="auto"/>
            </w:pPr>
            <w:r>
              <w:rPr>
                <w:rFonts w:hint="eastAsia"/>
              </w:rPr>
              <w:t>票价支付日期</w:t>
            </w:r>
          </w:p>
        </w:tc>
      </w:tr>
    </w:tbl>
    <w:p w14:paraId="383CB9FF" w14:textId="0064FE80" w:rsidR="00A46928" w:rsidRDefault="00A46928" w:rsidP="006171E6">
      <w:pPr>
        <w:spacing w:line="360" w:lineRule="auto"/>
      </w:pPr>
    </w:p>
    <w:p w14:paraId="3D842D39" w14:textId="77777777" w:rsidR="002872C2" w:rsidRDefault="002872C2" w:rsidP="006171E6">
      <w:pPr>
        <w:spacing w:line="360" w:lineRule="auto"/>
      </w:pPr>
    </w:p>
    <w:p w14:paraId="70F50C00" w14:textId="77777777" w:rsidR="00CD3A4B" w:rsidRDefault="00CD3A4B" w:rsidP="006171E6">
      <w:pPr>
        <w:spacing w:line="360" w:lineRule="auto"/>
      </w:pPr>
    </w:p>
    <w:p w14:paraId="12D2BC11" w14:textId="1074E953" w:rsidR="00A46928" w:rsidRDefault="00A46928" w:rsidP="006171E6">
      <w:pPr>
        <w:spacing w:line="360" w:lineRule="auto"/>
      </w:pPr>
    </w:p>
    <w:p w14:paraId="7027E207" w14:textId="45170E52" w:rsidR="0022394E" w:rsidRDefault="0022394E" w:rsidP="006171E6">
      <w:pPr>
        <w:spacing w:line="360" w:lineRule="auto"/>
      </w:pPr>
    </w:p>
    <w:p w14:paraId="208D294C" w14:textId="77777777" w:rsidR="0022394E" w:rsidRDefault="0022394E" w:rsidP="006171E6">
      <w:pPr>
        <w:spacing w:line="360" w:lineRule="auto"/>
      </w:pPr>
    </w:p>
    <w:p w14:paraId="463D4E23" w14:textId="5B8E0C78" w:rsidR="006171E6" w:rsidRDefault="006171E6" w:rsidP="006171E6">
      <w:pPr>
        <w:spacing w:line="360" w:lineRule="auto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）</w:t>
      </w:r>
      <w:r w:rsidR="002E761A">
        <w:rPr>
          <w:rFonts w:hint="eastAsia"/>
        </w:rPr>
        <w:t>进行</w:t>
      </w:r>
      <w:r w:rsidR="002C39E9">
        <w:rPr>
          <w:rFonts w:hint="eastAsia"/>
        </w:rPr>
        <w:t>联系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2E761A">
        <w:rPr>
          <w:rFonts w:hint="eastAsia"/>
        </w:rPr>
        <w:t>ong</w:t>
      </w:r>
      <w:r w:rsidR="002E761A">
        <w:t>oing</w:t>
      </w:r>
      <w:r>
        <w:rPr>
          <w:rFonts w:hint="eastAsia"/>
        </w:rPr>
        <w:t>)</w:t>
      </w:r>
      <w:r>
        <w:rPr>
          <w:rFonts w:hint="eastAsia"/>
        </w:rPr>
        <w:t>：由</w:t>
      </w:r>
      <w:r w:rsidR="002E761A">
        <w:rPr>
          <w:rFonts w:hint="eastAsia"/>
        </w:rPr>
        <w:t>多</w:t>
      </w:r>
      <w:r w:rsidR="002C39E9">
        <w:rPr>
          <w:rFonts w:hint="eastAsia"/>
        </w:rPr>
        <w:t>对多联系集</w:t>
      </w:r>
      <w:r w:rsidR="002E761A">
        <w:t>ongoing</w:t>
      </w:r>
      <w:r>
        <w:rPr>
          <w:rFonts w:hint="eastAsia"/>
        </w:rPr>
        <w:t>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71E6" w14:paraId="4291D5FF" w14:textId="77777777" w:rsidTr="006171E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6F27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E39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7F7F" w14:textId="77777777" w:rsidR="006171E6" w:rsidRDefault="006171E6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153CCD" w14:paraId="50E19CA5" w14:textId="77777777" w:rsidTr="00153CCD">
        <w:tc>
          <w:tcPr>
            <w:tcW w:w="2765" w:type="dxa"/>
            <w:hideMark/>
          </w:tcPr>
          <w:p w14:paraId="0EC963FA" w14:textId="3629CF37" w:rsidR="00153CCD" w:rsidRPr="004628AF" w:rsidRDefault="002E761A" w:rsidP="00671805">
            <w:pPr>
              <w:spacing w:line="360" w:lineRule="auto"/>
              <w:rPr>
                <w:b/>
                <w:bCs/>
                <w:iCs/>
                <w:u w:val="single"/>
              </w:rPr>
            </w:pPr>
            <w:r>
              <w:rPr>
                <w:rFonts w:hint="eastAsia"/>
                <w:b/>
                <w:bCs/>
                <w:iCs/>
                <w:u w:val="single"/>
              </w:rPr>
              <w:t>team</w:t>
            </w:r>
            <w:r w:rsidR="00153CCD" w:rsidRPr="004628AF">
              <w:rPr>
                <w:b/>
                <w:bCs/>
                <w:iCs/>
                <w:u w:val="single"/>
              </w:rPr>
              <w:t>_id</w:t>
            </w:r>
          </w:p>
        </w:tc>
        <w:tc>
          <w:tcPr>
            <w:tcW w:w="2765" w:type="dxa"/>
            <w:hideMark/>
          </w:tcPr>
          <w:p w14:paraId="5F0D2A23" w14:textId="77777777" w:rsidR="00153CCD" w:rsidRDefault="00153CCD" w:rsidP="00671805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hideMark/>
          </w:tcPr>
          <w:p w14:paraId="17166306" w14:textId="30E23E0C" w:rsidR="00153CCD" w:rsidRDefault="002E761A" w:rsidP="00671805">
            <w:pPr>
              <w:spacing w:line="360" w:lineRule="auto"/>
            </w:pPr>
            <w:r>
              <w:rPr>
                <w:rFonts w:hint="eastAsia"/>
              </w:rPr>
              <w:t>球队</w:t>
            </w:r>
            <w:r w:rsidR="00153CCD">
              <w:rPr>
                <w:rFonts w:hint="eastAsia"/>
              </w:rPr>
              <w:t>身份证号</w:t>
            </w:r>
          </w:p>
        </w:tc>
      </w:tr>
      <w:tr w:rsidR="00153CCD" w14:paraId="37387AC4" w14:textId="77777777" w:rsidTr="00153CCD">
        <w:tc>
          <w:tcPr>
            <w:tcW w:w="2765" w:type="dxa"/>
            <w:hideMark/>
          </w:tcPr>
          <w:p w14:paraId="7A433A02" w14:textId="5B4B31E0" w:rsidR="00153CCD" w:rsidRPr="002E761A" w:rsidRDefault="002E761A" w:rsidP="00671805">
            <w:pPr>
              <w:spacing w:line="360" w:lineRule="auto"/>
              <w:rPr>
                <w:b/>
                <w:bCs/>
                <w:iCs/>
                <w:u w:val="single"/>
              </w:rPr>
            </w:pPr>
            <w:r w:rsidRPr="002E761A">
              <w:rPr>
                <w:b/>
                <w:bCs/>
                <w:iCs/>
                <w:u w:val="single"/>
              </w:rPr>
              <w:t>match_id</w:t>
            </w:r>
          </w:p>
        </w:tc>
        <w:tc>
          <w:tcPr>
            <w:tcW w:w="2765" w:type="dxa"/>
            <w:hideMark/>
          </w:tcPr>
          <w:p w14:paraId="0015574A" w14:textId="35086AC7" w:rsidR="00153CCD" w:rsidRDefault="00B916EA" w:rsidP="00671805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hideMark/>
          </w:tcPr>
          <w:p w14:paraId="4DC26F66" w14:textId="59DA9788" w:rsidR="00153CCD" w:rsidRDefault="002E761A" w:rsidP="00671805">
            <w:pPr>
              <w:spacing w:line="360" w:lineRule="auto"/>
            </w:pPr>
            <w:r>
              <w:rPr>
                <w:rFonts w:hint="eastAsia"/>
              </w:rPr>
              <w:t>比赛身份证号</w:t>
            </w:r>
          </w:p>
        </w:tc>
      </w:tr>
      <w:tr w:rsidR="00153CCD" w14:paraId="1B13658C" w14:textId="77777777" w:rsidTr="00153CCD">
        <w:tc>
          <w:tcPr>
            <w:tcW w:w="2765" w:type="dxa"/>
            <w:hideMark/>
          </w:tcPr>
          <w:p w14:paraId="0CCA8919" w14:textId="0DF6FE89" w:rsidR="00153CCD" w:rsidRPr="001B1682" w:rsidRDefault="002E761A" w:rsidP="00671805">
            <w:pPr>
              <w:spacing w:line="360" w:lineRule="auto"/>
              <w:rPr>
                <w:iCs/>
              </w:rPr>
            </w:pPr>
            <w:r>
              <w:rPr>
                <w:iCs/>
              </w:rPr>
              <w:t>total_points</w:t>
            </w:r>
          </w:p>
        </w:tc>
        <w:tc>
          <w:tcPr>
            <w:tcW w:w="2765" w:type="dxa"/>
            <w:hideMark/>
          </w:tcPr>
          <w:p w14:paraId="50FA3A08" w14:textId="7DB8DFE0" w:rsidR="00153CCD" w:rsidRDefault="002E761A" w:rsidP="00671805">
            <w:pPr>
              <w:spacing w:line="360" w:lineRule="auto"/>
            </w:pPr>
            <w:r>
              <w:t>int</w:t>
            </w:r>
          </w:p>
        </w:tc>
        <w:tc>
          <w:tcPr>
            <w:tcW w:w="2766" w:type="dxa"/>
            <w:hideMark/>
          </w:tcPr>
          <w:p w14:paraId="2A91165B" w14:textId="0B73A8C7" w:rsidR="00153CCD" w:rsidRDefault="002E761A" w:rsidP="00671805">
            <w:pPr>
              <w:spacing w:line="360" w:lineRule="auto"/>
            </w:pPr>
            <w:r>
              <w:rPr>
                <w:rFonts w:hint="eastAsia"/>
              </w:rPr>
              <w:t>比赛个队得分</w:t>
            </w:r>
          </w:p>
        </w:tc>
      </w:tr>
      <w:tr w:rsidR="00153CCD" w14:paraId="105E6A50" w14:textId="77777777" w:rsidTr="00153CCD">
        <w:tc>
          <w:tcPr>
            <w:tcW w:w="2765" w:type="dxa"/>
            <w:hideMark/>
          </w:tcPr>
          <w:p w14:paraId="522B6015" w14:textId="41DEC361" w:rsidR="00153CCD" w:rsidRDefault="002E761A" w:rsidP="00671805">
            <w:pPr>
              <w:spacing w:line="360" w:lineRule="auto"/>
            </w:pPr>
            <w:r>
              <w:t>remarks</w:t>
            </w:r>
          </w:p>
        </w:tc>
        <w:tc>
          <w:tcPr>
            <w:tcW w:w="2765" w:type="dxa"/>
            <w:hideMark/>
          </w:tcPr>
          <w:p w14:paraId="6511F69E" w14:textId="4361F22B" w:rsidR="00153CCD" w:rsidRDefault="002E761A" w:rsidP="00671805">
            <w:pPr>
              <w:spacing w:line="360" w:lineRule="auto"/>
            </w:pPr>
            <w:r>
              <w:t>varchar2(1000)</w:t>
            </w:r>
          </w:p>
        </w:tc>
        <w:tc>
          <w:tcPr>
            <w:tcW w:w="2766" w:type="dxa"/>
            <w:hideMark/>
          </w:tcPr>
          <w:p w14:paraId="7D2F084D" w14:textId="125E3A9F" w:rsidR="00153CCD" w:rsidRDefault="002E761A" w:rsidP="00671805">
            <w:pPr>
              <w:spacing w:line="360" w:lineRule="auto"/>
            </w:pPr>
            <w:r>
              <w:rPr>
                <w:rFonts w:hint="eastAsia"/>
              </w:rPr>
              <w:t>球队任何评论</w:t>
            </w:r>
          </w:p>
        </w:tc>
      </w:tr>
      <w:tr w:rsidR="00153CCD" w14:paraId="601FEB18" w14:textId="77777777" w:rsidTr="00153CCD">
        <w:tc>
          <w:tcPr>
            <w:tcW w:w="2765" w:type="dxa"/>
            <w:hideMark/>
          </w:tcPr>
          <w:p w14:paraId="112127C0" w14:textId="584396E0" w:rsidR="00153CCD" w:rsidRDefault="002E761A" w:rsidP="00671805">
            <w:pPr>
              <w:spacing w:line="360" w:lineRule="auto"/>
            </w:pPr>
            <w:r>
              <w:rPr>
                <w:iCs/>
              </w:rPr>
              <w:t>w</w:t>
            </w:r>
            <w:r>
              <w:rPr>
                <w:rFonts w:hint="eastAsia"/>
                <w:iCs/>
              </w:rPr>
              <w:t>in</w:t>
            </w:r>
            <w:r>
              <w:rPr>
                <w:iCs/>
              </w:rPr>
              <w:t>_status</w:t>
            </w:r>
          </w:p>
        </w:tc>
        <w:tc>
          <w:tcPr>
            <w:tcW w:w="2765" w:type="dxa"/>
            <w:hideMark/>
          </w:tcPr>
          <w:p w14:paraId="3FFEBC6E" w14:textId="0321DF4C" w:rsidR="00153CCD" w:rsidRDefault="002E761A" w:rsidP="00671805">
            <w:pPr>
              <w:spacing w:line="360" w:lineRule="auto"/>
            </w:pPr>
            <w:r>
              <w:t>boolean</w:t>
            </w:r>
          </w:p>
        </w:tc>
        <w:tc>
          <w:tcPr>
            <w:tcW w:w="2766" w:type="dxa"/>
            <w:hideMark/>
          </w:tcPr>
          <w:p w14:paraId="2A8F8CF9" w14:textId="7E9B30A7" w:rsidR="00153CCD" w:rsidRDefault="002E761A" w:rsidP="00671805">
            <w:pPr>
              <w:spacing w:line="360" w:lineRule="auto"/>
            </w:pPr>
            <w:r>
              <w:rPr>
                <w:rFonts w:hint="eastAsia"/>
              </w:rPr>
              <w:t>球队在比赛中输赢状态</w:t>
            </w:r>
          </w:p>
        </w:tc>
      </w:tr>
    </w:tbl>
    <w:p w14:paraId="3B3D317C" w14:textId="751D0FC4" w:rsidR="001F7044" w:rsidRDefault="001F7044" w:rsidP="001F7044"/>
    <w:p w14:paraId="2EBA5F2A" w14:textId="51745DC6" w:rsidR="00881544" w:rsidRDefault="00881544" w:rsidP="00881544">
      <w:pPr>
        <w:spacing w:line="360" w:lineRule="auto"/>
        <w:rPr>
          <w:rFonts w:asciiTheme="minorHAnsi" w:hAnsiTheme="minorHAnsi"/>
          <w:kern w:val="2"/>
          <w:sz w:val="21"/>
        </w:rPr>
      </w:pPr>
      <w:r>
        <w:t>8</w:t>
      </w:r>
      <w:r>
        <w:rPr>
          <w:rFonts w:hint="eastAsia"/>
        </w:rPr>
        <w:t>）</w:t>
      </w:r>
      <w:r w:rsidR="0038290D">
        <w:rPr>
          <w:rFonts w:hint="eastAsia"/>
        </w:rPr>
        <w:t>审批联系表</w:t>
      </w:r>
      <w:r w:rsidR="0038290D">
        <w:rPr>
          <w:rFonts w:hint="eastAsia"/>
        </w:rPr>
        <w:t>(</w:t>
      </w:r>
      <w:r w:rsidR="0038290D">
        <w:t>approval</w:t>
      </w:r>
      <w:r w:rsidR="0038290D">
        <w:rPr>
          <w:rFonts w:hint="eastAsia"/>
        </w:rPr>
        <w:t>)</w:t>
      </w:r>
      <w:r w:rsidR="0038290D">
        <w:rPr>
          <w:rFonts w:hint="eastAsia"/>
        </w:rPr>
        <w:t>：由一对多联系集</w:t>
      </w:r>
      <w:r w:rsidR="0038290D">
        <w:t>approval</w:t>
      </w:r>
      <w:r w:rsidR="0038290D">
        <w:rPr>
          <w:rFonts w:hint="eastAsia"/>
        </w:rPr>
        <w:t>转化而来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1544" w14:paraId="58863088" w14:textId="77777777" w:rsidTr="0067180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3D4" w14:textId="77777777" w:rsidR="00881544" w:rsidRDefault="00881544" w:rsidP="00671805">
            <w:pPr>
              <w:spacing w:line="360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C01F" w14:textId="77777777" w:rsidR="00881544" w:rsidRDefault="00881544" w:rsidP="00671805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69BD" w14:textId="77777777" w:rsidR="00881544" w:rsidRDefault="00881544" w:rsidP="00671805">
            <w:pPr>
              <w:spacing w:line="360" w:lineRule="auto"/>
            </w:pPr>
            <w:r>
              <w:rPr>
                <w:rFonts w:hint="eastAsia"/>
              </w:rPr>
              <w:t>属性描述</w:t>
            </w:r>
          </w:p>
        </w:tc>
      </w:tr>
      <w:tr w:rsidR="00881544" w14:paraId="7C552DD6" w14:textId="77777777" w:rsidTr="00671805">
        <w:tc>
          <w:tcPr>
            <w:tcW w:w="2765" w:type="dxa"/>
            <w:hideMark/>
          </w:tcPr>
          <w:p w14:paraId="2F00A614" w14:textId="26D22CEE" w:rsidR="00881544" w:rsidRPr="004628AF" w:rsidRDefault="0038290D" w:rsidP="00881544">
            <w:pPr>
              <w:spacing w:line="360" w:lineRule="auto"/>
              <w:rPr>
                <w:b/>
                <w:bCs/>
                <w:iCs/>
                <w:u w:val="single"/>
              </w:rPr>
            </w:pPr>
            <w:r>
              <w:rPr>
                <w:b/>
                <w:u w:val="single"/>
              </w:rPr>
              <w:t>team</w:t>
            </w:r>
            <w:r w:rsidR="00881544">
              <w:rPr>
                <w:b/>
                <w:u w:val="single"/>
              </w:rPr>
              <w:t>_id</w:t>
            </w:r>
          </w:p>
        </w:tc>
        <w:tc>
          <w:tcPr>
            <w:tcW w:w="2765" w:type="dxa"/>
            <w:hideMark/>
          </w:tcPr>
          <w:p w14:paraId="46F00A7B" w14:textId="3B7108A2" w:rsidR="00881544" w:rsidRDefault="00B916EA" w:rsidP="00881544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hideMark/>
          </w:tcPr>
          <w:p w14:paraId="01CEF9E3" w14:textId="11952C0C" w:rsidR="00881544" w:rsidRDefault="0010329F" w:rsidP="00881544">
            <w:pPr>
              <w:spacing w:line="360" w:lineRule="auto"/>
            </w:pPr>
            <w:r>
              <w:rPr>
                <w:rFonts w:hint="eastAsia"/>
              </w:rPr>
              <w:t>球队身份证号</w:t>
            </w:r>
          </w:p>
        </w:tc>
      </w:tr>
      <w:tr w:rsidR="0038290D" w14:paraId="4ACC46B4" w14:textId="77777777" w:rsidTr="00671805">
        <w:tc>
          <w:tcPr>
            <w:tcW w:w="2765" w:type="dxa"/>
          </w:tcPr>
          <w:p w14:paraId="49F009CC" w14:textId="5945B128" w:rsidR="0038290D" w:rsidRDefault="0038290D" w:rsidP="0038290D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staff_id</w:t>
            </w:r>
          </w:p>
        </w:tc>
        <w:tc>
          <w:tcPr>
            <w:tcW w:w="2765" w:type="dxa"/>
          </w:tcPr>
          <w:p w14:paraId="18B4BBE4" w14:textId="3745BBCC" w:rsidR="0038290D" w:rsidRDefault="0038290D" w:rsidP="0038290D">
            <w:pPr>
              <w:spacing w:line="360" w:lineRule="auto"/>
            </w:pPr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898D911" w14:textId="2A4E15CD" w:rsidR="0038290D" w:rsidRDefault="0010329F" w:rsidP="0038290D">
            <w:pPr>
              <w:spacing w:line="360" w:lineRule="auto"/>
            </w:pPr>
            <w:r>
              <w:rPr>
                <w:rFonts w:hint="eastAsia"/>
              </w:rPr>
              <w:t>委员会身份证号</w:t>
            </w:r>
          </w:p>
        </w:tc>
      </w:tr>
      <w:tr w:rsidR="0038290D" w14:paraId="4E08980B" w14:textId="77777777" w:rsidTr="00671805">
        <w:tc>
          <w:tcPr>
            <w:tcW w:w="2765" w:type="dxa"/>
            <w:hideMark/>
          </w:tcPr>
          <w:p w14:paraId="0CE79757" w14:textId="7428C775" w:rsidR="0038290D" w:rsidRPr="001B1682" w:rsidRDefault="0010329F" w:rsidP="0038290D">
            <w:pPr>
              <w:spacing w:line="360" w:lineRule="auto"/>
              <w:rPr>
                <w:iCs/>
              </w:rPr>
            </w:pPr>
            <w:r>
              <w:rPr>
                <w:iCs/>
              </w:rPr>
              <w:t>registration</w:t>
            </w:r>
            <w:r w:rsidR="0038290D">
              <w:rPr>
                <w:iCs/>
              </w:rPr>
              <w:t>_time</w:t>
            </w:r>
          </w:p>
        </w:tc>
        <w:tc>
          <w:tcPr>
            <w:tcW w:w="2765" w:type="dxa"/>
            <w:hideMark/>
          </w:tcPr>
          <w:p w14:paraId="2BA5AB7D" w14:textId="410C8972" w:rsidR="0038290D" w:rsidRDefault="0010329F" w:rsidP="0038290D">
            <w:pPr>
              <w:spacing w:line="360" w:lineRule="auto"/>
            </w:pPr>
            <w:r>
              <w:t>datetime</w:t>
            </w:r>
          </w:p>
        </w:tc>
        <w:tc>
          <w:tcPr>
            <w:tcW w:w="2766" w:type="dxa"/>
            <w:hideMark/>
          </w:tcPr>
          <w:p w14:paraId="0DB0ADCF" w14:textId="2E590DE5" w:rsidR="0038290D" w:rsidRDefault="0010329F" w:rsidP="0038290D">
            <w:pPr>
              <w:spacing w:line="360" w:lineRule="auto"/>
            </w:pPr>
            <w:r>
              <w:rPr>
                <w:rFonts w:hint="eastAsia"/>
              </w:rPr>
              <w:t>审批时间</w:t>
            </w:r>
          </w:p>
        </w:tc>
      </w:tr>
      <w:tr w:rsidR="0038290D" w14:paraId="4A434395" w14:textId="77777777" w:rsidTr="00671805">
        <w:tc>
          <w:tcPr>
            <w:tcW w:w="2765" w:type="dxa"/>
          </w:tcPr>
          <w:p w14:paraId="2813BFD3" w14:textId="0643E17C" w:rsidR="0038290D" w:rsidRDefault="0038290D" w:rsidP="0038290D">
            <w:pPr>
              <w:spacing w:line="360" w:lineRule="auto"/>
              <w:rPr>
                <w:iCs/>
              </w:rPr>
            </w:pPr>
            <w:r>
              <w:rPr>
                <w:iCs/>
              </w:rPr>
              <w:t>result</w:t>
            </w:r>
          </w:p>
        </w:tc>
        <w:tc>
          <w:tcPr>
            <w:tcW w:w="2765" w:type="dxa"/>
          </w:tcPr>
          <w:p w14:paraId="18B2D6D9" w14:textId="318794FD" w:rsidR="0038290D" w:rsidRDefault="0038290D" w:rsidP="0038290D">
            <w:pPr>
              <w:spacing w:line="360" w:lineRule="auto"/>
            </w:pPr>
            <w:r>
              <w:t>boolean</w:t>
            </w:r>
          </w:p>
        </w:tc>
        <w:tc>
          <w:tcPr>
            <w:tcW w:w="2766" w:type="dxa"/>
          </w:tcPr>
          <w:p w14:paraId="1FE90A77" w14:textId="76DD540F" w:rsidR="0038290D" w:rsidRDefault="0038290D" w:rsidP="0038290D">
            <w:pPr>
              <w:spacing w:line="360" w:lineRule="auto"/>
            </w:pPr>
            <w:r>
              <w:rPr>
                <w:rFonts w:hint="eastAsia"/>
              </w:rPr>
              <w:t>审批结果</w:t>
            </w:r>
          </w:p>
        </w:tc>
      </w:tr>
    </w:tbl>
    <w:p w14:paraId="6C453260" w14:textId="77777777" w:rsidR="0038290D" w:rsidRPr="0038290D" w:rsidRDefault="0038290D" w:rsidP="0038290D"/>
    <w:p w14:paraId="76F2D34D" w14:textId="652D4167" w:rsidR="00881544" w:rsidRPr="0038290D" w:rsidRDefault="000B6658" w:rsidP="0038290D">
      <w:pPr>
        <w:pStyle w:val="Heading1"/>
      </w:pPr>
      <w:r w:rsidRPr="0038290D">
        <w:rPr>
          <w:rFonts w:hint="eastAsia"/>
        </w:rPr>
        <w:t>关系模式规范化处理</w:t>
      </w:r>
    </w:p>
    <w:p w14:paraId="638BE343" w14:textId="089A6F7D" w:rsidR="000B6658" w:rsidRDefault="000B6658" w:rsidP="000B6658"/>
    <w:p w14:paraId="27B3C256" w14:textId="5C70DE17" w:rsidR="000B6658" w:rsidRPr="000B6658" w:rsidRDefault="001D2F28" w:rsidP="001D2F28">
      <w:r>
        <w:rPr>
          <w:rFonts w:hint="eastAsia"/>
        </w:rPr>
        <w:t>以上所有表的属性都是不能细分的数据项，所以满足</w:t>
      </w:r>
      <w:r>
        <w:rPr>
          <w:rFonts w:hint="eastAsia"/>
        </w:rPr>
        <w:t>1NF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每个表的所有非主属性都是完整的。全函数依赖于它的主属性，所以满足</w:t>
      </w:r>
      <w:r>
        <w:rPr>
          <w:rFonts w:hint="eastAsia"/>
        </w:rPr>
        <w:t>2NF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每个表的所有非主属性并不完全依赖于另一个非主属性因此，它满足</w:t>
      </w:r>
      <w:r>
        <w:rPr>
          <w:rFonts w:hint="eastAsia"/>
        </w:rPr>
        <w:t>3NF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此外，每个表中的任何属性都没有对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（身份证号）的部分或传递依赖。主属性之间不存在传递依赖，所以也满足</w:t>
      </w:r>
      <w:r>
        <w:rPr>
          <w:rFonts w:hint="eastAsia"/>
        </w:rPr>
        <w:t>BCNF</w:t>
      </w:r>
      <w:r>
        <w:rPr>
          <w:rFonts w:hint="eastAsia"/>
        </w:rPr>
        <w:t>范式。</w:t>
      </w:r>
    </w:p>
    <w:sectPr w:rsidR="000B6658" w:rsidRPr="000B6658" w:rsidSect="005D49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8132" w14:textId="77777777" w:rsidR="006D0D47" w:rsidRDefault="006D0D47" w:rsidP="00FC5E4F">
      <w:pPr>
        <w:spacing w:after="0" w:line="240" w:lineRule="auto"/>
      </w:pPr>
      <w:r>
        <w:separator/>
      </w:r>
    </w:p>
  </w:endnote>
  <w:endnote w:type="continuationSeparator" w:id="0">
    <w:p w14:paraId="7CA236CB" w14:textId="77777777" w:rsidR="006D0D47" w:rsidRDefault="006D0D47" w:rsidP="00FC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50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12F96" w14:textId="77777777" w:rsidR="0072117B" w:rsidRDefault="00721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B5DBD" w14:textId="77777777" w:rsidR="0072117B" w:rsidRDefault="0072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59AE" w14:textId="77777777" w:rsidR="006D0D47" w:rsidRDefault="006D0D47" w:rsidP="00FC5E4F">
      <w:pPr>
        <w:spacing w:after="0" w:line="240" w:lineRule="auto"/>
      </w:pPr>
      <w:r>
        <w:separator/>
      </w:r>
    </w:p>
  </w:footnote>
  <w:footnote w:type="continuationSeparator" w:id="0">
    <w:p w14:paraId="25E01980" w14:textId="77777777" w:rsidR="006D0D47" w:rsidRDefault="006D0D47" w:rsidP="00FC5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9B7E" w14:textId="4414BC6E" w:rsidR="0072117B" w:rsidRPr="005C25D5" w:rsidRDefault="0072117B" w:rsidP="005C25D5">
    <w:pPr>
      <w:pStyle w:val="Header"/>
    </w:pPr>
    <w:r>
      <w:fldChar w:fldCharType="begin"/>
    </w:r>
    <w:r>
      <w:instrText xml:space="preserve"> </w:instrText>
    </w:r>
    <w:r>
      <w:rPr>
        <w:rFonts w:hint="eastAsia"/>
      </w:rPr>
      <w:instrText>TIME \@ "yyyy'</w:instrText>
    </w:r>
    <w:r>
      <w:rPr>
        <w:rFonts w:hint="eastAsia"/>
      </w:rPr>
      <w:instrText>年</w:instrText>
    </w:r>
    <w:r>
      <w:rPr>
        <w:rFonts w:hint="eastAsia"/>
      </w:rPr>
      <w:instrText>'M'</w:instrText>
    </w:r>
    <w:r>
      <w:rPr>
        <w:rFonts w:hint="eastAsia"/>
      </w:rPr>
      <w:instrText>月</w:instrText>
    </w:r>
    <w:r>
      <w:rPr>
        <w:rFonts w:hint="eastAsia"/>
      </w:rPr>
      <w:instrText>'d'</w:instrText>
    </w:r>
    <w:r>
      <w:rPr>
        <w:rFonts w:hint="eastAsia"/>
      </w:rPr>
      <w:instrText>日</w:instrText>
    </w:r>
    <w:r>
      <w:rPr>
        <w:rFonts w:hint="eastAsia"/>
      </w:rPr>
      <w:instrText>'"</w:instrText>
    </w:r>
    <w:r>
      <w:instrText xml:space="preserve"> </w:instrText>
    </w:r>
    <w:r>
      <w:fldChar w:fldCharType="separate"/>
    </w:r>
    <w:r w:rsidR="00176B4F">
      <w:rPr>
        <w:rFonts w:hint="eastAsia"/>
        <w:noProof/>
      </w:rPr>
      <w:t>2022</w:t>
    </w:r>
    <w:r w:rsidR="00176B4F">
      <w:rPr>
        <w:rFonts w:hint="eastAsia"/>
        <w:noProof/>
      </w:rPr>
      <w:t>年</w:t>
    </w:r>
    <w:r w:rsidR="00176B4F">
      <w:rPr>
        <w:rFonts w:hint="eastAsia"/>
        <w:noProof/>
      </w:rPr>
      <w:t>1</w:t>
    </w:r>
    <w:r w:rsidR="00176B4F">
      <w:rPr>
        <w:rFonts w:hint="eastAsia"/>
        <w:noProof/>
      </w:rPr>
      <w:t>月</w:t>
    </w:r>
    <w:r w:rsidR="00176B4F">
      <w:rPr>
        <w:rFonts w:hint="eastAsia"/>
        <w:noProof/>
      </w:rPr>
      <w:t>3</w:t>
    </w:r>
    <w:r w:rsidR="00176B4F">
      <w:rPr>
        <w:rFonts w:hint="eastAsia"/>
        <w:noProof/>
      </w:rPr>
      <w:t>日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BB7"/>
    <w:multiLevelType w:val="hybridMultilevel"/>
    <w:tmpl w:val="4584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39D4"/>
    <w:multiLevelType w:val="hybridMultilevel"/>
    <w:tmpl w:val="7E8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945"/>
    <w:multiLevelType w:val="hybridMultilevel"/>
    <w:tmpl w:val="0D082A56"/>
    <w:lvl w:ilvl="0" w:tplc="9812973A">
      <w:start w:val="1"/>
      <w:numFmt w:val="decimal"/>
      <w:lvlText w:val="%1."/>
      <w:lvlJc w:val="left"/>
      <w:pPr>
        <w:ind w:left="82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0B501EB7"/>
    <w:multiLevelType w:val="hybridMultilevel"/>
    <w:tmpl w:val="05444026"/>
    <w:lvl w:ilvl="0" w:tplc="8E7A57CE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945AB"/>
    <w:multiLevelType w:val="multilevel"/>
    <w:tmpl w:val="C1A08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512281"/>
    <w:multiLevelType w:val="hybridMultilevel"/>
    <w:tmpl w:val="AC3E6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3F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6B291F"/>
    <w:multiLevelType w:val="hybridMultilevel"/>
    <w:tmpl w:val="2098C2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01B4E"/>
    <w:multiLevelType w:val="hybridMultilevel"/>
    <w:tmpl w:val="A3B86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47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C13F9"/>
    <w:multiLevelType w:val="hybridMultilevel"/>
    <w:tmpl w:val="BD4E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153E"/>
    <w:multiLevelType w:val="hybridMultilevel"/>
    <w:tmpl w:val="66FA0DAA"/>
    <w:lvl w:ilvl="0" w:tplc="0806422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B0B92"/>
    <w:multiLevelType w:val="hybridMultilevel"/>
    <w:tmpl w:val="FF20F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27FD"/>
    <w:multiLevelType w:val="hybridMultilevel"/>
    <w:tmpl w:val="D9181B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C459F"/>
    <w:multiLevelType w:val="hybridMultilevel"/>
    <w:tmpl w:val="1076F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1C26"/>
    <w:multiLevelType w:val="hybridMultilevel"/>
    <w:tmpl w:val="3B4C2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65D2F"/>
    <w:multiLevelType w:val="hybridMultilevel"/>
    <w:tmpl w:val="4CEC4BDC"/>
    <w:lvl w:ilvl="0" w:tplc="70FABD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415BA"/>
    <w:multiLevelType w:val="multilevel"/>
    <w:tmpl w:val="9A2402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612C01"/>
    <w:multiLevelType w:val="hybridMultilevel"/>
    <w:tmpl w:val="FD901F12"/>
    <w:lvl w:ilvl="0" w:tplc="7492A5D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F6C7D"/>
    <w:multiLevelType w:val="hybridMultilevel"/>
    <w:tmpl w:val="CF4299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91657"/>
    <w:multiLevelType w:val="hybridMultilevel"/>
    <w:tmpl w:val="97F28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60C9"/>
    <w:multiLevelType w:val="hybridMultilevel"/>
    <w:tmpl w:val="A35A4F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55AD6"/>
    <w:multiLevelType w:val="hybridMultilevel"/>
    <w:tmpl w:val="0290A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86E79"/>
    <w:multiLevelType w:val="hybridMultilevel"/>
    <w:tmpl w:val="E354B45E"/>
    <w:lvl w:ilvl="0" w:tplc="173473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D2FC1"/>
    <w:multiLevelType w:val="hybridMultilevel"/>
    <w:tmpl w:val="5E80C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C7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6B1BB4"/>
    <w:multiLevelType w:val="hybridMultilevel"/>
    <w:tmpl w:val="0E7C18BC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64253806"/>
    <w:multiLevelType w:val="hybridMultilevel"/>
    <w:tmpl w:val="EE9C9386"/>
    <w:lvl w:ilvl="0" w:tplc="AB1AB5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75694"/>
    <w:multiLevelType w:val="hybridMultilevel"/>
    <w:tmpl w:val="52DA0BDA"/>
    <w:lvl w:ilvl="0" w:tplc="EFCE45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E6FDD"/>
    <w:multiLevelType w:val="hybridMultilevel"/>
    <w:tmpl w:val="74207560"/>
    <w:lvl w:ilvl="0" w:tplc="58E6D972">
      <w:start w:val="1"/>
      <w:numFmt w:val="bullet"/>
      <w:lvlText w:val="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EB75E">
      <w:start w:val="1"/>
      <w:numFmt w:val="bullet"/>
      <w:lvlText w:val="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E0FEE" w:tentative="1">
      <w:start w:val="1"/>
      <w:numFmt w:val="bullet"/>
      <w:lvlText w:val="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6FD44" w:tentative="1">
      <w:start w:val="1"/>
      <w:numFmt w:val="bullet"/>
      <w:lvlText w:val="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55B0" w:tentative="1">
      <w:start w:val="1"/>
      <w:numFmt w:val="bullet"/>
      <w:lvlText w:val="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A4C18" w:tentative="1">
      <w:start w:val="1"/>
      <w:numFmt w:val="bullet"/>
      <w:lvlText w:val="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02D1C" w:tentative="1">
      <w:start w:val="1"/>
      <w:numFmt w:val="bullet"/>
      <w:lvlText w:val="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2161C" w:tentative="1">
      <w:start w:val="1"/>
      <w:numFmt w:val="bullet"/>
      <w:lvlText w:val="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0A74A" w:tentative="1">
      <w:start w:val="1"/>
      <w:numFmt w:val="bullet"/>
      <w:lvlText w:val="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66E53"/>
    <w:multiLevelType w:val="hybridMultilevel"/>
    <w:tmpl w:val="77103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02E57"/>
    <w:multiLevelType w:val="hybridMultilevel"/>
    <w:tmpl w:val="0B2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67C1B"/>
    <w:multiLevelType w:val="hybridMultilevel"/>
    <w:tmpl w:val="90BAC9AA"/>
    <w:lvl w:ilvl="0" w:tplc="42783F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E1EE8"/>
    <w:multiLevelType w:val="hybridMultilevel"/>
    <w:tmpl w:val="91EC6D1E"/>
    <w:lvl w:ilvl="0" w:tplc="B39852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2"/>
  </w:num>
  <w:num w:numId="5">
    <w:abstractNumId w:val="27"/>
  </w:num>
  <w:num w:numId="6">
    <w:abstractNumId w:val="16"/>
  </w:num>
  <w:num w:numId="7">
    <w:abstractNumId w:val="28"/>
  </w:num>
  <w:num w:numId="8">
    <w:abstractNumId w:val="23"/>
  </w:num>
  <w:num w:numId="9">
    <w:abstractNumId w:val="4"/>
  </w:num>
  <w:num w:numId="10">
    <w:abstractNumId w:val="17"/>
  </w:num>
  <w:num w:numId="11">
    <w:abstractNumId w:val="17"/>
  </w:num>
  <w:num w:numId="12">
    <w:abstractNumId w:val="31"/>
  </w:num>
  <w:num w:numId="13">
    <w:abstractNumId w:val="10"/>
  </w:num>
  <w:num w:numId="14">
    <w:abstractNumId w:val="1"/>
  </w:num>
  <w:num w:numId="15">
    <w:abstractNumId w:val="0"/>
  </w:num>
  <w:num w:numId="16">
    <w:abstractNumId w:val="29"/>
  </w:num>
  <w:num w:numId="17">
    <w:abstractNumId w:val="26"/>
  </w:num>
  <w:num w:numId="18">
    <w:abstractNumId w:val="7"/>
  </w:num>
  <w:num w:numId="19">
    <w:abstractNumId w:val="5"/>
  </w:num>
  <w:num w:numId="20">
    <w:abstractNumId w:val="8"/>
  </w:num>
  <w:num w:numId="21">
    <w:abstractNumId w:val="15"/>
  </w:num>
  <w:num w:numId="22">
    <w:abstractNumId w:val="30"/>
  </w:num>
  <w:num w:numId="23">
    <w:abstractNumId w:val="22"/>
  </w:num>
  <w:num w:numId="24">
    <w:abstractNumId w:val="12"/>
  </w:num>
  <w:num w:numId="25">
    <w:abstractNumId w:val="20"/>
  </w:num>
  <w:num w:numId="26">
    <w:abstractNumId w:val="24"/>
  </w:num>
  <w:num w:numId="27">
    <w:abstractNumId w:val="21"/>
  </w:num>
  <w:num w:numId="28">
    <w:abstractNumId w:val="14"/>
  </w:num>
  <w:num w:numId="29">
    <w:abstractNumId w:val="13"/>
  </w:num>
  <w:num w:numId="30">
    <w:abstractNumId w:val="33"/>
  </w:num>
  <w:num w:numId="31">
    <w:abstractNumId w:val="11"/>
  </w:num>
  <w:num w:numId="32">
    <w:abstractNumId w:val="18"/>
  </w:num>
  <w:num w:numId="33">
    <w:abstractNumId w:val="32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5"/>
    <w:rsid w:val="00027FA2"/>
    <w:rsid w:val="00030B26"/>
    <w:rsid w:val="0003176B"/>
    <w:rsid w:val="000336D1"/>
    <w:rsid w:val="00040C34"/>
    <w:rsid w:val="00053584"/>
    <w:rsid w:val="000607E1"/>
    <w:rsid w:val="00063B80"/>
    <w:rsid w:val="00071795"/>
    <w:rsid w:val="000A56A0"/>
    <w:rsid w:val="000B134D"/>
    <w:rsid w:val="000B190A"/>
    <w:rsid w:val="000B3111"/>
    <w:rsid w:val="000B6658"/>
    <w:rsid w:val="000D7730"/>
    <w:rsid w:val="000F5C7C"/>
    <w:rsid w:val="0010329F"/>
    <w:rsid w:val="00115E14"/>
    <w:rsid w:val="00117C43"/>
    <w:rsid w:val="00130760"/>
    <w:rsid w:val="00131E6F"/>
    <w:rsid w:val="00153CCD"/>
    <w:rsid w:val="00153F15"/>
    <w:rsid w:val="00161505"/>
    <w:rsid w:val="00176B4F"/>
    <w:rsid w:val="00182A5C"/>
    <w:rsid w:val="001A3AF3"/>
    <w:rsid w:val="001B1682"/>
    <w:rsid w:val="001B1979"/>
    <w:rsid w:val="001B70A5"/>
    <w:rsid w:val="001B7C35"/>
    <w:rsid w:val="001C4FC8"/>
    <w:rsid w:val="001D031E"/>
    <w:rsid w:val="001D2F28"/>
    <w:rsid w:val="001F7044"/>
    <w:rsid w:val="0020673B"/>
    <w:rsid w:val="00211ACF"/>
    <w:rsid w:val="00215956"/>
    <w:rsid w:val="0022394E"/>
    <w:rsid w:val="00241234"/>
    <w:rsid w:val="0024503F"/>
    <w:rsid w:val="00245F86"/>
    <w:rsid w:val="0027564A"/>
    <w:rsid w:val="0028074B"/>
    <w:rsid w:val="002872C2"/>
    <w:rsid w:val="00287D28"/>
    <w:rsid w:val="00292FD3"/>
    <w:rsid w:val="00297342"/>
    <w:rsid w:val="002B2BBF"/>
    <w:rsid w:val="002B7498"/>
    <w:rsid w:val="002C21EF"/>
    <w:rsid w:val="002C39E9"/>
    <w:rsid w:val="002D2405"/>
    <w:rsid w:val="002D2F8F"/>
    <w:rsid w:val="002E761A"/>
    <w:rsid w:val="002F3F76"/>
    <w:rsid w:val="00303CB7"/>
    <w:rsid w:val="00313146"/>
    <w:rsid w:val="00317A75"/>
    <w:rsid w:val="00334484"/>
    <w:rsid w:val="00335766"/>
    <w:rsid w:val="00342898"/>
    <w:rsid w:val="00345EC7"/>
    <w:rsid w:val="0035660E"/>
    <w:rsid w:val="00356FAE"/>
    <w:rsid w:val="00367E79"/>
    <w:rsid w:val="0038290D"/>
    <w:rsid w:val="00384FC9"/>
    <w:rsid w:val="00392C1A"/>
    <w:rsid w:val="003C0B29"/>
    <w:rsid w:val="003C7726"/>
    <w:rsid w:val="003E34A0"/>
    <w:rsid w:val="003F431F"/>
    <w:rsid w:val="00407C88"/>
    <w:rsid w:val="004176EE"/>
    <w:rsid w:val="00431FDD"/>
    <w:rsid w:val="00443F36"/>
    <w:rsid w:val="00456C92"/>
    <w:rsid w:val="004628AF"/>
    <w:rsid w:val="004715F4"/>
    <w:rsid w:val="0049199F"/>
    <w:rsid w:val="004C4538"/>
    <w:rsid w:val="004C66D1"/>
    <w:rsid w:val="004D016F"/>
    <w:rsid w:val="004D1BA3"/>
    <w:rsid w:val="004E405F"/>
    <w:rsid w:val="00505E04"/>
    <w:rsid w:val="0050622E"/>
    <w:rsid w:val="00506A0F"/>
    <w:rsid w:val="00537BC2"/>
    <w:rsid w:val="00551A3F"/>
    <w:rsid w:val="005541BF"/>
    <w:rsid w:val="00564A93"/>
    <w:rsid w:val="005675EF"/>
    <w:rsid w:val="00580712"/>
    <w:rsid w:val="00597589"/>
    <w:rsid w:val="005A09DE"/>
    <w:rsid w:val="005A3D8B"/>
    <w:rsid w:val="005A4280"/>
    <w:rsid w:val="005B48C0"/>
    <w:rsid w:val="005C25D5"/>
    <w:rsid w:val="005D0C76"/>
    <w:rsid w:val="005D1FD8"/>
    <w:rsid w:val="005D49FC"/>
    <w:rsid w:val="005E5DE4"/>
    <w:rsid w:val="005F202E"/>
    <w:rsid w:val="00606D0D"/>
    <w:rsid w:val="006108C7"/>
    <w:rsid w:val="006171E6"/>
    <w:rsid w:val="00627039"/>
    <w:rsid w:val="00647A1C"/>
    <w:rsid w:val="00684B6E"/>
    <w:rsid w:val="0069683C"/>
    <w:rsid w:val="006D0D47"/>
    <w:rsid w:val="006F75E4"/>
    <w:rsid w:val="00707037"/>
    <w:rsid w:val="007124DB"/>
    <w:rsid w:val="00713222"/>
    <w:rsid w:val="00715E94"/>
    <w:rsid w:val="0072117B"/>
    <w:rsid w:val="00722049"/>
    <w:rsid w:val="007223CD"/>
    <w:rsid w:val="00724D1F"/>
    <w:rsid w:val="007578ED"/>
    <w:rsid w:val="007625FA"/>
    <w:rsid w:val="0076450A"/>
    <w:rsid w:val="007B1FC4"/>
    <w:rsid w:val="007C0FAE"/>
    <w:rsid w:val="007C5CB0"/>
    <w:rsid w:val="007D3D10"/>
    <w:rsid w:val="007E4188"/>
    <w:rsid w:val="00811F07"/>
    <w:rsid w:val="00821453"/>
    <w:rsid w:val="00821FB0"/>
    <w:rsid w:val="008264D0"/>
    <w:rsid w:val="00826B44"/>
    <w:rsid w:val="00832859"/>
    <w:rsid w:val="00854018"/>
    <w:rsid w:val="00871BAF"/>
    <w:rsid w:val="00881544"/>
    <w:rsid w:val="008821A1"/>
    <w:rsid w:val="008A227D"/>
    <w:rsid w:val="0092161E"/>
    <w:rsid w:val="00925E56"/>
    <w:rsid w:val="00976979"/>
    <w:rsid w:val="009C2DB0"/>
    <w:rsid w:val="009E3196"/>
    <w:rsid w:val="009F059C"/>
    <w:rsid w:val="00A02D65"/>
    <w:rsid w:val="00A121C0"/>
    <w:rsid w:val="00A217AE"/>
    <w:rsid w:val="00A32BA6"/>
    <w:rsid w:val="00A46928"/>
    <w:rsid w:val="00A6518A"/>
    <w:rsid w:val="00A77556"/>
    <w:rsid w:val="00A823A4"/>
    <w:rsid w:val="00A8538B"/>
    <w:rsid w:val="00A85E94"/>
    <w:rsid w:val="00A93554"/>
    <w:rsid w:val="00AB5A73"/>
    <w:rsid w:val="00AB7592"/>
    <w:rsid w:val="00AE5C05"/>
    <w:rsid w:val="00B11E6F"/>
    <w:rsid w:val="00B143F7"/>
    <w:rsid w:val="00B2680B"/>
    <w:rsid w:val="00B32507"/>
    <w:rsid w:val="00B71EC8"/>
    <w:rsid w:val="00B7570D"/>
    <w:rsid w:val="00B8690D"/>
    <w:rsid w:val="00B916EA"/>
    <w:rsid w:val="00BA63CC"/>
    <w:rsid w:val="00BB2E44"/>
    <w:rsid w:val="00BC7628"/>
    <w:rsid w:val="00C07DBD"/>
    <w:rsid w:val="00C2182F"/>
    <w:rsid w:val="00C21E97"/>
    <w:rsid w:val="00C4123C"/>
    <w:rsid w:val="00C4666C"/>
    <w:rsid w:val="00C5577A"/>
    <w:rsid w:val="00C86414"/>
    <w:rsid w:val="00C913B3"/>
    <w:rsid w:val="00CA6E4A"/>
    <w:rsid w:val="00CB0627"/>
    <w:rsid w:val="00CC2D70"/>
    <w:rsid w:val="00CC7A29"/>
    <w:rsid w:val="00CD220C"/>
    <w:rsid w:val="00CD3A4B"/>
    <w:rsid w:val="00CD649D"/>
    <w:rsid w:val="00CF7600"/>
    <w:rsid w:val="00D00B58"/>
    <w:rsid w:val="00D16542"/>
    <w:rsid w:val="00D335BA"/>
    <w:rsid w:val="00D3738C"/>
    <w:rsid w:val="00D4071D"/>
    <w:rsid w:val="00D5175A"/>
    <w:rsid w:val="00D543F8"/>
    <w:rsid w:val="00D7745A"/>
    <w:rsid w:val="00D86B7E"/>
    <w:rsid w:val="00D975DD"/>
    <w:rsid w:val="00DA1236"/>
    <w:rsid w:val="00DA210F"/>
    <w:rsid w:val="00DA30F9"/>
    <w:rsid w:val="00DB5A40"/>
    <w:rsid w:val="00DD21EC"/>
    <w:rsid w:val="00DE530B"/>
    <w:rsid w:val="00DF37F2"/>
    <w:rsid w:val="00DF72BC"/>
    <w:rsid w:val="00E5449F"/>
    <w:rsid w:val="00E55076"/>
    <w:rsid w:val="00E605D6"/>
    <w:rsid w:val="00E72CD9"/>
    <w:rsid w:val="00E80D62"/>
    <w:rsid w:val="00E87639"/>
    <w:rsid w:val="00EA074F"/>
    <w:rsid w:val="00EA0965"/>
    <w:rsid w:val="00EA6B93"/>
    <w:rsid w:val="00EC0145"/>
    <w:rsid w:val="00EE0AE3"/>
    <w:rsid w:val="00EF0A19"/>
    <w:rsid w:val="00EF5DDC"/>
    <w:rsid w:val="00F00AB8"/>
    <w:rsid w:val="00F13178"/>
    <w:rsid w:val="00F27728"/>
    <w:rsid w:val="00F40236"/>
    <w:rsid w:val="00F471EE"/>
    <w:rsid w:val="00F558C7"/>
    <w:rsid w:val="00F56137"/>
    <w:rsid w:val="00F81175"/>
    <w:rsid w:val="00FC4AE7"/>
    <w:rsid w:val="00FC5E4F"/>
    <w:rsid w:val="00FD36F4"/>
    <w:rsid w:val="00FF1715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B2EDD"/>
  <w15:chartTrackingRefBased/>
  <w15:docId w15:val="{F5D0D842-383B-4A3A-B36E-74966A2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14"/>
    <w:pPr>
      <w:jc w:val="both"/>
    </w:pPr>
    <w:rPr>
      <w:rFonts w:ascii="Times New Roman" w:eastAsia="SimSu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A1C"/>
    <w:pPr>
      <w:keepNext/>
      <w:keepLines/>
      <w:numPr>
        <w:numId w:val="11"/>
      </w:numPr>
      <w:spacing w:before="240" w:after="0"/>
      <w:outlineLvl w:val="0"/>
    </w:pPr>
    <w:rPr>
      <w:rFonts w:eastAsia="SimHe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A1C"/>
    <w:pPr>
      <w:keepNext/>
      <w:keepLines/>
      <w:numPr>
        <w:ilvl w:val="1"/>
        <w:numId w:val="11"/>
      </w:numPr>
      <w:spacing w:before="40" w:after="0"/>
      <w:outlineLvl w:val="1"/>
    </w:pPr>
    <w:rPr>
      <w:rFonts w:eastAsia="SimHe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A1C"/>
    <w:pPr>
      <w:keepNext/>
      <w:keepLines/>
      <w:numPr>
        <w:ilvl w:val="2"/>
        <w:numId w:val="11"/>
      </w:numPr>
      <w:spacing w:before="40" w:after="0"/>
      <w:outlineLvl w:val="2"/>
    </w:pPr>
    <w:rPr>
      <w:rFonts w:eastAsia="Sim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A1C"/>
    <w:pPr>
      <w:keepNext/>
      <w:keepLines/>
      <w:numPr>
        <w:ilvl w:val="3"/>
        <w:numId w:val="10"/>
      </w:numPr>
      <w:spacing w:before="40" w:after="0" w:line="240" w:lineRule="auto"/>
      <w:outlineLvl w:val="3"/>
    </w:pPr>
    <w:rPr>
      <w:rFonts w:eastAsia="Sim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A1C"/>
    <w:pPr>
      <w:keepNext/>
      <w:keepLines/>
      <w:numPr>
        <w:ilvl w:val="4"/>
        <w:numId w:val="11"/>
      </w:numPr>
      <w:spacing w:before="40" w:after="0"/>
      <w:outlineLvl w:val="4"/>
    </w:pPr>
    <w:rPr>
      <w:rFonts w:eastAsia="SimHe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B2E4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B2E4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B2E4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E4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A1C"/>
    <w:pPr>
      <w:spacing w:after="0" w:line="240" w:lineRule="auto"/>
      <w:contextualSpacing/>
      <w:jc w:val="center"/>
    </w:pPr>
    <w:rPr>
      <w:rFonts w:eastAsia="SimHe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1C"/>
    <w:rPr>
      <w:rFonts w:ascii="Times New Roman" w:eastAsia="SimHei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7A1C"/>
    <w:rPr>
      <w:rFonts w:ascii="Times New Roman" w:eastAsia="SimHei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45"/>
    <w:pPr>
      <w:numPr>
        <w:ilvl w:val="1"/>
      </w:numPr>
      <w:jc w:val="center"/>
    </w:pPr>
    <w:rPr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C0145"/>
    <w:rPr>
      <w:rFonts w:ascii="SimSun" w:hAnsi="SimSun"/>
      <w:color w:val="5A5A5A" w:themeColor="text1" w:themeTint="A5"/>
      <w:spacing w:val="15"/>
      <w:sz w:val="20"/>
    </w:rPr>
  </w:style>
  <w:style w:type="character" w:styleId="Emphasis">
    <w:name w:val="Emphasis"/>
    <w:basedOn w:val="DefaultParagraphFont"/>
    <w:uiPriority w:val="20"/>
    <w:rsid w:val="00EC0145"/>
    <w:rPr>
      <w:i/>
      <w:iCs/>
    </w:rPr>
  </w:style>
  <w:style w:type="character" w:styleId="IntenseEmphasis">
    <w:name w:val="Intense Emphasis"/>
    <w:basedOn w:val="DefaultParagraphFont"/>
    <w:uiPriority w:val="21"/>
    <w:rsid w:val="00EC0145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7A1C"/>
    <w:rPr>
      <w:rFonts w:ascii="Times New Roman" w:eastAsia="SimHei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EC0145"/>
    <w:pPr>
      <w:spacing w:after="0" w:line="240" w:lineRule="auto"/>
      <w:jc w:val="both"/>
    </w:pPr>
    <w:rPr>
      <w:rFonts w:ascii="SimSun" w:hAnsi="SimSu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7A1C"/>
    <w:rPr>
      <w:rFonts w:ascii="Times New Roman" w:eastAsia="SimHei" w:hAnsi="Times New Roman" w:cstheme="majorBidi"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7A1C"/>
    <w:rPr>
      <w:rFonts w:ascii="Times New Roman" w:eastAsia="SimHei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7A1C"/>
    <w:rPr>
      <w:rFonts w:ascii="Times New Roman" w:eastAsia="SimHei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EC0145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EC014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EC014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C01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45"/>
    <w:rPr>
      <w:rFonts w:ascii="SimSun" w:hAnsi="SimSun"/>
      <w:i/>
      <w:iCs/>
      <w:color w:val="4472C4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C01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45"/>
    <w:rPr>
      <w:rFonts w:ascii="SimSun" w:hAnsi="SimSu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rsid w:val="00EC0145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F5DD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F5DD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C5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4F"/>
    <w:rPr>
      <w:rFonts w:ascii="SimSun" w:eastAsia="SimSun" w:hAnsi="SimSun"/>
      <w:sz w:val="24"/>
    </w:rPr>
  </w:style>
  <w:style w:type="paragraph" w:styleId="Footer">
    <w:name w:val="footer"/>
    <w:basedOn w:val="Normal"/>
    <w:link w:val="FooterChar"/>
    <w:uiPriority w:val="99"/>
    <w:unhideWhenUsed/>
    <w:rsid w:val="00FC5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4F"/>
    <w:rPr>
      <w:rFonts w:ascii="SimSun" w:eastAsia="SimSun" w:hAnsi="SimSu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ictureCaption">
    <w:name w:val="Picture Caption"/>
    <w:basedOn w:val="Normal"/>
    <w:link w:val="PictureCaptionChar"/>
    <w:qFormat/>
    <w:rsid w:val="00AB7592"/>
    <w:pPr>
      <w:spacing w:line="240" w:lineRule="auto"/>
      <w:jc w:val="center"/>
    </w:pPr>
    <w:rPr>
      <w:color w:val="808080" w:themeColor="background1" w:themeShade="80"/>
      <w:sz w:val="18"/>
      <w:szCs w:val="18"/>
    </w:rPr>
  </w:style>
  <w:style w:type="character" w:customStyle="1" w:styleId="PictureCaptionChar">
    <w:name w:val="Picture Caption Char"/>
    <w:basedOn w:val="DefaultParagraphFont"/>
    <w:link w:val="PictureCaption"/>
    <w:rsid w:val="00AB7592"/>
    <w:rPr>
      <w:rFonts w:ascii="Times New Roman" w:eastAsia="SimSun" w:hAnsi="Times New Roman"/>
      <w:color w:val="808080" w:themeColor="background1" w:themeShade="80"/>
      <w:sz w:val="18"/>
      <w:szCs w:val="18"/>
    </w:rPr>
  </w:style>
  <w:style w:type="paragraph" w:customStyle="1" w:styleId="Code">
    <w:name w:val="Code"/>
    <w:basedOn w:val="NoSpacing"/>
    <w:link w:val="CodeChar"/>
    <w:qFormat/>
    <w:rsid w:val="00647A1C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47A1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52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83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60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4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8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428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50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6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1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4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2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74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9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7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44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4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32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41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10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5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9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kkusan\Documents\Custom%20Office%20Templates\Report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 2</Template>
  <TotalTime>0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 Sulisthio</cp:lastModifiedBy>
  <cp:revision>3</cp:revision>
  <cp:lastPrinted>2022-01-03T15:33:00Z</cp:lastPrinted>
  <dcterms:created xsi:type="dcterms:W3CDTF">2022-01-03T15:33:00Z</dcterms:created>
  <dcterms:modified xsi:type="dcterms:W3CDTF">2022-01-03T15:33:00Z</dcterms:modified>
</cp:coreProperties>
</file>