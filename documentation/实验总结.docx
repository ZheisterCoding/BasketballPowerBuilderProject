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0F31" w14:textId="574658B4" w:rsidR="00B11E6F" w:rsidRDefault="00FA0C0D" w:rsidP="00D335BA">
      <w:pPr>
        <w:pStyle w:val="Title"/>
        <w:tabs>
          <w:tab w:val="left" w:pos="5245"/>
        </w:tabs>
      </w:pPr>
      <w:r>
        <w:rPr>
          <w:rFonts w:hint="eastAsia"/>
        </w:rPr>
        <w:t>实验总结</w:t>
      </w:r>
    </w:p>
    <w:p w14:paraId="5C5EA144" w14:textId="5FF7FA68" w:rsidR="00EC0145" w:rsidRPr="00EC0145" w:rsidRDefault="00B32507" w:rsidP="00EC0145">
      <w:pPr>
        <w:pStyle w:val="Subtitle"/>
        <w:pBdr>
          <w:bottom w:val="double" w:sz="6" w:space="1" w:color="auto"/>
        </w:pBdr>
      </w:pPr>
      <w:r>
        <w:rPr>
          <w:rFonts w:hint="eastAsia"/>
        </w:rPr>
        <w:t>张敏濠</w:t>
      </w:r>
      <w:r w:rsidR="00EC0145">
        <w:tab/>
      </w:r>
      <w:r w:rsidR="00EC0145">
        <w:rPr>
          <w:rFonts w:hint="eastAsia"/>
        </w:rPr>
        <w:t>|</w:t>
      </w:r>
      <w:r>
        <w:t xml:space="preserve"> 2020080308 </w:t>
      </w:r>
      <w:r w:rsidR="00EC0145">
        <w:rPr>
          <w:rFonts w:hint="eastAsia"/>
        </w:rPr>
        <w:t>|</w:t>
      </w:r>
      <w:r>
        <w:t xml:space="preserve"> </w:t>
      </w:r>
      <w:r>
        <w:rPr>
          <w:rFonts w:hint="eastAsia"/>
        </w:rPr>
        <w:t>土木</w:t>
      </w:r>
      <w:r>
        <w:rPr>
          <w:rFonts w:hint="eastAsia"/>
        </w:rPr>
        <w:t>0</w:t>
      </w:r>
      <w:r>
        <w:t>3</w:t>
      </w:r>
    </w:p>
    <w:p w14:paraId="417F62EE" w14:textId="77777777" w:rsidR="00FA0C0D" w:rsidRDefault="00FA0C0D" w:rsidP="00FA0C0D"/>
    <w:p w14:paraId="33F2AA19" w14:textId="77777777" w:rsidR="002876E2" w:rsidRPr="002876E2" w:rsidRDefault="002876E2" w:rsidP="002876E2">
      <w:pPr>
        <w:rPr>
          <w:rFonts w:hint="eastAsia"/>
          <w:sz w:val="26"/>
          <w:szCs w:val="26"/>
        </w:rPr>
      </w:pPr>
      <w:r w:rsidRPr="002876E2">
        <w:rPr>
          <w:rFonts w:hint="eastAsia"/>
          <w:sz w:val="26"/>
          <w:szCs w:val="26"/>
        </w:rPr>
        <w:t>首先，最初的困难来自于设计数据库。起初，设计某些表格似乎很容易或直接，但考虑到在学年期间做这个项目的时间有限，才真正考虑实施。后来在应用系统的开发开始的时候，开始出现一些问题，这就需要我重新设计甚至删除一些数据库的表。比如，我原本打算创建一个关系表来存储玩家的统计信息。但是，我开始发现这种实现需要大量的数据以统计的方式呈现，变得很麻烦。因此，我决定从我原来的计划中删除球员统计表。</w:t>
      </w:r>
    </w:p>
    <w:p w14:paraId="7F746123" w14:textId="77777777" w:rsidR="002876E2" w:rsidRPr="002876E2" w:rsidRDefault="002876E2" w:rsidP="002876E2">
      <w:pPr>
        <w:rPr>
          <w:sz w:val="26"/>
          <w:szCs w:val="26"/>
        </w:rPr>
      </w:pPr>
    </w:p>
    <w:p w14:paraId="2EBF76AC" w14:textId="77777777" w:rsidR="002876E2" w:rsidRPr="002876E2" w:rsidRDefault="002876E2" w:rsidP="002876E2">
      <w:pPr>
        <w:rPr>
          <w:rFonts w:hint="eastAsia"/>
          <w:sz w:val="26"/>
          <w:szCs w:val="26"/>
        </w:rPr>
      </w:pPr>
      <w:r w:rsidRPr="002876E2">
        <w:rPr>
          <w:rFonts w:hint="eastAsia"/>
          <w:sz w:val="26"/>
          <w:szCs w:val="26"/>
        </w:rPr>
        <w:t>其次，我意识到这个实验最大的困难实际上是使用</w:t>
      </w:r>
      <w:r w:rsidRPr="002876E2">
        <w:rPr>
          <w:rFonts w:hint="eastAsia"/>
          <w:sz w:val="26"/>
          <w:szCs w:val="26"/>
        </w:rPr>
        <w:t>PowerBuilder</w:t>
      </w:r>
      <w:r w:rsidRPr="002876E2">
        <w:rPr>
          <w:rFonts w:hint="eastAsia"/>
          <w:sz w:val="26"/>
          <w:szCs w:val="26"/>
        </w:rPr>
        <w:t>软件本身。</w:t>
      </w:r>
      <w:r w:rsidRPr="002876E2">
        <w:rPr>
          <w:rFonts w:hint="eastAsia"/>
          <w:sz w:val="26"/>
          <w:szCs w:val="26"/>
        </w:rPr>
        <w:t xml:space="preserve"> PowerBuilder </w:t>
      </w:r>
      <w:r w:rsidRPr="002876E2">
        <w:rPr>
          <w:rFonts w:hint="eastAsia"/>
          <w:sz w:val="26"/>
          <w:szCs w:val="26"/>
        </w:rPr>
        <w:t>乍一看似乎简单易学，因为它是一个简单的编程语言的拖放式图形用户界面软件，并带有很多功能，例如使用起来非常方便的</w:t>
      </w:r>
      <w:proofErr w:type="spellStart"/>
      <w:r w:rsidRPr="002876E2">
        <w:rPr>
          <w:rFonts w:hint="eastAsia"/>
          <w:sz w:val="26"/>
          <w:szCs w:val="26"/>
        </w:rPr>
        <w:t>DataWindow</w:t>
      </w:r>
      <w:proofErr w:type="spellEnd"/>
      <w:r w:rsidRPr="002876E2">
        <w:rPr>
          <w:rFonts w:hint="eastAsia"/>
          <w:sz w:val="26"/>
          <w:szCs w:val="26"/>
        </w:rPr>
        <w:t xml:space="preserve"> </w:t>
      </w:r>
      <w:r w:rsidRPr="002876E2">
        <w:rPr>
          <w:rFonts w:hint="eastAsia"/>
          <w:sz w:val="26"/>
          <w:szCs w:val="26"/>
        </w:rPr>
        <w:t>和</w:t>
      </w:r>
      <w:proofErr w:type="spellStart"/>
      <w:r w:rsidRPr="002876E2">
        <w:rPr>
          <w:rFonts w:hint="eastAsia"/>
          <w:sz w:val="26"/>
          <w:szCs w:val="26"/>
        </w:rPr>
        <w:t>SQLQuery</w:t>
      </w:r>
      <w:proofErr w:type="spellEnd"/>
      <w:r w:rsidRPr="002876E2">
        <w:rPr>
          <w:rFonts w:hint="eastAsia"/>
          <w:sz w:val="26"/>
          <w:szCs w:val="26"/>
        </w:rPr>
        <w:t xml:space="preserve"> </w:t>
      </w:r>
      <w:r w:rsidRPr="002876E2">
        <w:rPr>
          <w:rFonts w:hint="eastAsia"/>
          <w:sz w:val="26"/>
          <w:szCs w:val="26"/>
        </w:rPr>
        <w:t>功能。但是，当涉及到某些语言语法时，</w:t>
      </w:r>
      <w:proofErr w:type="spellStart"/>
      <w:r w:rsidRPr="002876E2">
        <w:rPr>
          <w:rFonts w:hint="eastAsia"/>
          <w:sz w:val="26"/>
          <w:szCs w:val="26"/>
        </w:rPr>
        <w:t>powerbuilder</w:t>
      </w:r>
      <w:proofErr w:type="spellEnd"/>
      <w:r w:rsidRPr="002876E2">
        <w:rPr>
          <w:rFonts w:hint="eastAsia"/>
          <w:sz w:val="26"/>
          <w:szCs w:val="26"/>
        </w:rPr>
        <w:t xml:space="preserve"> </w:t>
      </w:r>
      <w:r w:rsidRPr="002876E2">
        <w:rPr>
          <w:rFonts w:hint="eastAsia"/>
          <w:sz w:val="26"/>
          <w:szCs w:val="26"/>
        </w:rPr>
        <w:t>使用起来非常混乱，当您无法进行一些简单的更改或调整时，它会变得非常令人沮丧。例如，在生成基于字符串的</w:t>
      </w:r>
      <w:r w:rsidRPr="002876E2">
        <w:rPr>
          <w:rFonts w:hint="eastAsia"/>
          <w:sz w:val="26"/>
          <w:szCs w:val="26"/>
        </w:rPr>
        <w:t xml:space="preserve"> ID </w:t>
      </w:r>
      <w:r w:rsidRPr="002876E2">
        <w:rPr>
          <w:rFonts w:hint="eastAsia"/>
          <w:sz w:val="26"/>
          <w:szCs w:val="26"/>
        </w:rPr>
        <w:t>时，我试图想出算法来随机生成它。但是，存在一些问题，我什至无法将字符串转换为</w:t>
      </w:r>
      <w:r w:rsidRPr="002876E2">
        <w:rPr>
          <w:rFonts w:hint="eastAsia"/>
          <w:sz w:val="26"/>
          <w:szCs w:val="26"/>
        </w:rPr>
        <w:t xml:space="preserve"> int </w:t>
      </w:r>
      <w:r w:rsidRPr="002876E2">
        <w:rPr>
          <w:rFonts w:hint="eastAsia"/>
          <w:sz w:val="26"/>
          <w:szCs w:val="26"/>
        </w:rPr>
        <w:t>数据类型，这会妨碍</w:t>
      </w:r>
      <w:r w:rsidRPr="002876E2">
        <w:rPr>
          <w:rFonts w:hint="eastAsia"/>
          <w:sz w:val="26"/>
          <w:szCs w:val="26"/>
        </w:rPr>
        <w:t xml:space="preserve"> ID </w:t>
      </w:r>
      <w:r w:rsidRPr="002876E2">
        <w:rPr>
          <w:rFonts w:hint="eastAsia"/>
          <w:sz w:val="26"/>
          <w:szCs w:val="26"/>
        </w:rPr>
        <w:t>生成算法的设计。此外，您不能直接使用</w:t>
      </w:r>
      <w:r w:rsidRPr="002876E2">
        <w:rPr>
          <w:rFonts w:hint="eastAsia"/>
          <w:sz w:val="26"/>
          <w:szCs w:val="26"/>
        </w:rPr>
        <w:t xml:space="preserve"> IF</w:t>
      </w:r>
      <w:r w:rsidRPr="002876E2">
        <w:rPr>
          <w:rFonts w:hint="eastAsia"/>
          <w:sz w:val="26"/>
          <w:szCs w:val="26"/>
        </w:rPr>
        <w:t>、</w:t>
      </w:r>
      <w:r w:rsidRPr="002876E2">
        <w:rPr>
          <w:rFonts w:hint="eastAsia"/>
          <w:sz w:val="26"/>
          <w:szCs w:val="26"/>
        </w:rPr>
        <w:t xml:space="preserve">ELSE IF </w:t>
      </w:r>
      <w:r w:rsidRPr="002876E2">
        <w:rPr>
          <w:rFonts w:hint="eastAsia"/>
          <w:sz w:val="26"/>
          <w:szCs w:val="26"/>
        </w:rPr>
        <w:t>语句这一事实也是</w:t>
      </w:r>
      <w:r w:rsidRPr="002876E2">
        <w:rPr>
          <w:rFonts w:hint="eastAsia"/>
          <w:sz w:val="26"/>
          <w:szCs w:val="26"/>
        </w:rPr>
        <w:t xml:space="preserve"> PowerBuilder </w:t>
      </w:r>
      <w:r w:rsidRPr="002876E2">
        <w:rPr>
          <w:rFonts w:hint="eastAsia"/>
          <w:sz w:val="26"/>
          <w:szCs w:val="26"/>
        </w:rPr>
        <w:t>的一个问题。还需要注意的是，某些窗口不能同时运行。也许，你可以考虑使用响应式窗口来防止相互干扰和影响。</w:t>
      </w:r>
    </w:p>
    <w:p w14:paraId="0238812D" w14:textId="77777777" w:rsidR="002876E2" w:rsidRPr="002876E2" w:rsidRDefault="002876E2" w:rsidP="002876E2">
      <w:pPr>
        <w:rPr>
          <w:sz w:val="26"/>
          <w:szCs w:val="26"/>
        </w:rPr>
      </w:pPr>
    </w:p>
    <w:p w14:paraId="4CC042E9" w14:textId="321075BF" w:rsidR="002876E2" w:rsidRPr="002876E2" w:rsidRDefault="002876E2" w:rsidP="002876E2">
      <w:pPr>
        <w:rPr>
          <w:rFonts w:hint="eastAsia"/>
          <w:sz w:val="26"/>
          <w:szCs w:val="26"/>
        </w:rPr>
      </w:pPr>
      <w:r w:rsidRPr="002876E2">
        <w:rPr>
          <w:rFonts w:hint="eastAsia"/>
          <w:sz w:val="26"/>
          <w:szCs w:val="26"/>
        </w:rPr>
        <w:t>我还尝试使用</w:t>
      </w:r>
      <w:r w:rsidRPr="002876E2">
        <w:rPr>
          <w:rFonts w:hint="eastAsia"/>
          <w:sz w:val="26"/>
          <w:szCs w:val="26"/>
        </w:rPr>
        <w:t xml:space="preserve"> PowerBuilder </w:t>
      </w:r>
      <w:r w:rsidRPr="002876E2">
        <w:rPr>
          <w:rFonts w:hint="eastAsia"/>
          <w:sz w:val="26"/>
          <w:szCs w:val="26"/>
        </w:rPr>
        <w:t>中的全局值功能，但相反，我发现将值存储在窗口的特定位置更容易（例如，将</w:t>
      </w:r>
      <w:r w:rsidRPr="002876E2">
        <w:rPr>
          <w:rFonts w:hint="eastAsia"/>
          <w:sz w:val="26"/>
          <w:szCs w:val="26"/>
        </w:rPr>
        <w:t xml:space="preserve"> ID </w:t>
      </w:r>
      <w:r w:rsidRPr="002876E2">
        <w:rPr>
          <w:rFonts w:hint="eastAsia"/>
          <w:sz w:val="26"/>
          <w:szCs w:val="26"/>
        </w:rPr>
        <w:t>作为占位符存储在不同的页面中）。在其他情况下，我还尝试创建一个</w:t>
      </w:r>
      <w:r w:rsidRPr="002876E2">
        <w:rPr>
          <w:rFonts w:hint="eastAsia"/>
          <w:sz w:val="26"/>
          <w:szCs w:val="26"/>
        </w:rPr>
        <w:t xml:space="preserve"> GLOBAL_VAR </w:t>
      </w:r>
      <w:r w:rsidRPr="002876E2">
        <w:rPr>
          <w:rFonts w:hint="eastAsia"/>
          <w:sz w:val="26"/>
          <w:szCs w:val="26"/>
        </w:rPr>
        <w:t>表来远程存储一些全局变量值，例如</w:t>
      </w:r>
      <w:r w:rsidRPr="002876E2">
        <w:rPr>
          <w:rFonts w:hint="eastAsia"/>
          <w:sz w:val="26"/>
          <w:szCs w:val="26"/>
        </w:rPr>
        <w:t xml:space="preserve">deadline </w:t>
      </w:r>
      <w:r w:rsidRPr="002876E2">
        <w:rPr>
          <w:rFonts w:hint="eastAsia"/>
          <w:sz w:val="26"/>
          <w:szCs w:val="26"/>
        </w:rPr>
        <w:t>和</w:t>
      </w:r>
      <w:proofErr w:type="spellStart"/>
      <w:r w:rsidRPr="002876E2">
        <w:rPr>
          <w:rFonts w:hint="eastAsia"/>
          <w:sz w:val="26"/>
          <w:szCs w:val="26"/>
        </w:rPr>
        <w:t>deadline_status</w:t>
      </w:r>
      <w:proofErr w:type="spellEnd"/>
      <w:r w:rsidRPr="002876E2">
        <w:rPr>
          <w:rFonts w:hint="eastAsia"/>
          <w:sz w:val="26"/>
          <w:szCs w:val="26"/>
        </w:rPr>
        <w:t xml:space="preserve"> </w:t>
      </w:r>
      <w:r w:rsidRPr="002876E2">
        <w:rPr>
          <w:rFonts w:hint="eastAsia"/>
          <w:sz w:val="26"/>
          <w:szCs w:val="26"/>
        </w:rPr>
        <w:t>来确定是否启用了</w:t>
      </w:r>
      <w:r>
        <w:rPr>
          <w:rFonts w:hint="eastAsia"/>
          <w:sz w:val="26"/>
          <w:szCs w:val="26"/>
        </w:rPr>
        <w:t>申请</w:t>
      </w:r>
      <w:r w:rsidRPr="002876E2">
        <w:rPr>
          <w:rFonts w:hint="eastAsia"/>
          <w:sz w:val="26"/>
          <w:szCs w:val="26"/>
        </w:rPr>
        <w:t>按钮。</w:t>
      </w:r>
    </w:p>
    <w:p w14:paraId="06D3BAE5" w14:textId="77777777" w:rsidR="002876E2" w:rsidRPr="002876E2" w:rsidRDefault="002876E2" w:rsidP="002876E2">
      <w:pPr>
        <w:rPr>
          <w:sz w:val="26"/>
          <w:szCs w:val="26"/>
        </w:rPr>
      </w:pPr>
    </w:p>
    <w:p w14:paraId="355D9F12" w14:textId="03B589EF" w:rsidR="00FA0C0D" w:rsidRPr="002876E2" w:rsidRDefault="002876E2" w:rsidP="002876E2">
      <w:pPr>
        <w:rPr>
          <w:sz w:val="26"/>
          <w:szCs w:val="26"/>
        </w:rPr>
        <w:sectPr w:rsidR="00FA0C0D" w:rsidRPr="002876E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876E2">
        <w:rPr>
          <w:rFonts w:hint="eastAsia"/>
          <w:sz w:val="26"/>
          <w:szCs w:val="26"/>
        </w:rPr>
        <w:t>尽管我遇到了所有困难，但探索</w:t>
      </w:r>
      <w:r w:rsidRPr="002876E2">
        <w:rPr>
          <w:rFonts w:hint="eastAsia"/>
          <w:sz w:val="26"/>
          <w:szCs w:val="26"/>
        </w:rPr>
        <w:t xml:space="preserve"> SQL </w:t>
      </w:r>
      <w:r w:rsidRPr="002876E2">
        <w:rPr>
          <w:rFonts w:hint="eastAsia"/>
          <w:sz w:val="26"/>
          <w:szCs w:val="26"/>
        </w:rPr>
        <w:t>和数据库是一次非常好的体验。在这门课程之前，我对数据库的经验为零，我通常只处理普通的编程，例如使用游戏引擎的游戏开发以及不同的编程语言，例如</w:t>
      </w:r>
      <w:r w:rsidRPr="002876E2">
        <w:rPr>
          <w:rFonts w:hint="eastAsia"/>
          <w:sz w:val="26"/>
          <w:szCs w:val="26"/>
        </w:rPr>
        <w:t xml:space="preserve"> C/C++</w:t>
      </w:r>
      <w:r w:rsidRPr="002876E2">
        <w:rPr>
          <w:rFonts w:hint="eastAsia"/>
          <w:sz w:val="26"/>
          <w:szCs w:val="26"/>
        </w:rPr>
        <w:t>、</w:t>
      </w:r>
      <w:r w:rsidRPr="002876E2">
        <w:rPr>
          <w:rFonts w:hint="eastAsia"/>
          <w:sz w:val="26"/>
          <w:szCs w:val="26"/>
        </w:rPr>
        <w:t>Java</w:t>
      </w:r>
      <w:r w:rsidRPr="002876E2">
        <w:rPr>
          <w:rFonts w:hint="eastAsia"/>
          <w:sz w:val="26"/>
          <w:szCs w:val="26"/>
        </w:rPr>
        <w:t>、</w:t>
      </w:r>
      <w:r w:rsidRPr="002876E2">
        <w:rPr>
          <w:rFonts w:hint="eastAsia"/>
          <w:sz w:val="26"/>
          <w:szCs w:val="26"/>
        </w:rPr>
        <w:t>Python</w:t>
      </w:r>
      <w:r w:rsidRPr="002876E2">
        <w:rPr>
          <w:rFonts w:hint="eastAsia"/>
          <w:sz w:val="26"/>
          <w:szCs w:val="26"/>
        </w:rPr>
        <w:t>。学完这门课后，我可以开始学习在其他领域实现数据库知识，例如移动应用程序开发、游戏开发、图形编程等。</w:t>
      </w:r>
    </w:p>
    <w:p w14:paraId="38078582" w14:textId="347E7AB5" w:rsidR="00211ACF" w:rsidRPr="0072117B" w:rsidRDefault="00211ACF" w:rsidP="00207D7D">
      <w:pPr>
        <w:pStyle w:val="Heading2"/>
        <w:numPr>
          <w:ilvl w:val="0"/>
          <w:numId w:val="0"/>
        </w:numPr>
      </w:pPr>
    </w:p>
    <w:sectPr w:rsidR="00211ACF" w:rsidRPr="0072117B" w:rsidSect="005D49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40DEB" w14:textId="77777777" w:rsidR="00A733BF" w:rsidRDefault="00A733BF" w:rsidP="00FC5E4F">
      <w:pPr>
        <w:spacing w:after="0" w:line="240" w:lineRule="auto"/>
      </w:pPr>
      <w:r>
        <w:separator/>
      </w:r>
    </w:p>
  </w:endnote>
  <w:endnote w:type="continuationSeparator" w:id="0">
    <w:p w14:paraId="4161A358" w14:textId="77777777" w:rsidR="00A733BF" w:rsidRDefault="00A733BF" w:rsidP="00FC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0509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12F96" w14:textId="77777777" w:rsidR="0072117B" w:rsidRDefault="007211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9B5DBD" w14:textId="77777777" w:rsidR="0072117B" w:rsidRDefault="00721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E51A9" w14:textId="77777777" w:rsidR="00A733BF" w:rsidRDefault="00A733BF" w:rsidP="00FC5E4F">
      <w:pPr>
        <w:spacing w:after="0" w:line="240" w:lineRule="auto"/>
      </w:pPr>
      <w:r>
        <w:separator/>
      </w:r>
    </w:p>
  </w:footnote>
  <w:footnote w:type="continuationSeparator" w:id="0">
    <w:p w14:paraId="4F1A00E1" w14:textId="77777777" w:rsidR="00A733BF" w:rsidRDefault="00A733BF" w:rsidP="00FC5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9B7E" w14:textId="73FD47CC" w:rsidR="0072117B" w:rsidRPr="005C25D5" w:rsidRDefault="0072117B" w:rsidP="005C25D5">
    <w:pPr>
      <w:pStyle w:val="Header"/>
    </w:pPr>
    <w:r>
      <w:fldChar w:fldCharType="begin"/>
    </w:r>
    <w:r>
      <w:instrText xml:space="preserve"> </w:instrText>
    </w:r>
    <w:r>
      <w:rPr>
        <w:rFonts w:hint="eastAsia"/>
      </w:rPr>
      <w:instrText>TIME \@ "yyyy'</w:instrText>
    </w:r>
    <w:r>
      <w:rPr>
        <w:rFonts w:hint="eastAsia"/>
      </w:rPr>
      <w:instrText>年</w:instrText>
    </w:r>
    <w:r>
      <w:rPr>
        <w:rFonts w:hint="eastAsia"/>
      </w:rPr>
      <w:instrText>'M'</w:instrText>
    </w:r>
    <w:r>
      <w:rPr>
        <w:rFonts w:hint="eastAsia"/>
      </w:rPr>
      <w:instrText>月</w:instrText>
    </w:r>
    <w:r>
      <w:rPr>
        <w:rFonts w:hint="eastAsia"/>
      </w:rPr>
      <w:instrText>'d'</w:instrText>
    </w:r>
    <w:r>
      <w:rPr>
        <w:rFonts w:hint="eastAsia"/>
      </w:rPr>
      <w:instrText>日</w:instrText>
    </w:r>
    <w:r>
      <w:rPr>
        <w:rFonts w:hint="eastAsia"/>
      </w:rPr>
      <w:instrText>'"</w:instrText>
    </w:r>
    <w:r>
      <w:instrText xml:space="preserve"> </w:instrText>
    </w:r>
    <w:r>
      <w:fldChar w:fldCharType="separate"/>
    </w:r>
    <w:r w:rsidR="00C20639">
      <w:rPr>
        <w:rFonts w:hint="eastAsia"/>
        <w:noProof/>
      </w:rPr>
      <w:t>2022</w:t>
    </w:r>
    <w:r w:rsidR="00C20639">
      <w:rPr>
        <w:rFonts w:hint="eastAsia"/>
        <w:noProof/>
      </w:rPr>
      <w:t>年</w:t>
    </w:r>
    <w:r w:rsidR="00C20639">
      <w:rPr>
        <w:rFonts w:hint="eastAsia"/>
        <w:noProof/>
      </w:rPr>
      <w:t>1</w:t>
    </w:r>
    <w:r w:rsidR="00C20639">
      <w:rPr>
        <w:rFonts w:hint="eastAsia"/>
        <w:noProof/>
      </w:rPr>
      <w:t>月</w:t>
    </w:r>
    <w:r w:rsidR="00C20639">
      <w:rPr>
        <w:rFonts w:hint="eastAsia"/>
        <w:noProof/>
      </w:rPr>
      <w:t>3</w:t>
    </w:r>
    <w:r w:rsidR="00C20639">
      <w:rPr>
        <w:rFonts w:hint="eastAsia"/>
        <w:noProof/>
      </w:rPr>
      <w:t>日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6BB7"/>
    <w:multiLevelType w:val="hybridMultilevel"/>
    <w:tmpl w:val="4584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39D4"/>
    <w:multiLevelType w:val="hybridMultilevel"/>
    <w:tmpl w:val="7E88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4945"/>
    <w:multiLevelType w:val="hybridMultilevel"/>
    <w:tmpl w:val="0D082A56"/>
    <w:lvl w:ilvl="0" w:tplc="9812973A">
      <w:start w:val="1"/>
      <w:numFmt w:val="decimal"/>
      <w:lvlText w:val="%1."/>
      <w:lvlJc w:val="left"/>
      <w:pPr>
        <w:ind w:left="82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" w15:restartNumberingAfterBreak="0">
    <w:nsid w:val="0BC945AB"/>
    <w:multiLevelType w:val="multilevel"/>
    <w:tmpl w:val="C1A088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512281"/>
    <w:multiLevelType w:val="hybridMultilevel"/>
    <w:tmpl w:val="AC3E6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3F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6B291F"/>
    <w:multiLevelType w:val="hybridMultilevel"/>
    <w:tmpl w:val="2098C2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01B4E"/>
    <w:multiLevelType w:val="hybridMultilevel"/>
    <w:tmpl w:val="A3B861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47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6C13F9"/>
    <w:multiLevelType w:val="hybridMultilevel"/>
    <w:tmpl w:val="BD4E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E153E"/>
    <w:multiLevelType w:val="hybridMultilevel"/>
    <w:tmpl w:val="66FA0DAA"/>
    <w:lvl w:ilvl="0" w:tplc="0806422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B0B92"/>
    <w:multiLevelType w:val="hybridMultilevel"/>
    <w:tmpl w:val="FF20F7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A27FD"/>
    <w:multiLevelType w:val="hybridMultilevel"/>
    <w:tmpl w:val="D9181B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59F"/>
    <w:multiLevelType w:val="hybridMultilevel"/>
    <w:tmpl w:val="1076F3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A1C26"/>
    <w:multiLevelType w:val="hybridMultilevel"/>
    <w:tmpl w:val="3B4C2F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65D2F"/>
    <w:multiLevelType w:val="hybridMultilevel"/>
    <w:tmpl w:val="4CEC4BDC"/>
    <w:lvl w:ilvl="0" w:tplc="70FABD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415BA"/>
    <w:multiLevelType w:val="multilevel"/>
    <w:tmpl w:val="9A2402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B612C01"/>
    <w:multiLevelType w:val="hybridMultilevel"/>
    <w:tmpl w:val="FD901F12"/>
    <w:lvl w:ilvl="0" w:tplc="7492A5D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91657"/>
    <w:multiLevelType w:val="hybridMultilevel"/>
    <w:tmpl w:val="97F288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E60C9"/>
    <w:multiLevelType w:val="hybridMultilevel"/>
    <w:tmpl w:val="A35A4F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55AD6"/>
    <w:multiLevelType w:val="hybridMultilevel"/>
    <w:tmpl w:val="0290AC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86E79"/>
    <w:multiLevelType w:val="hybridMultilevel"/>
    <w:tmpl w:val="E354B45E"/>
    <w:lvl w:ilvl="0" w:tplc="173473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D2FC1"/>
    <w:multiLevelType w:val="hybridMultilevel"/>
    <w:tmpl w:val="5E80CB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C7F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6B1BB4"/>
    <w:multiLevelType w:val="hybridMultilevel"/>
    <w:tmpl w:val="0E7C18BC"/>
    <w:lvl w:ilvl="0" w:tplc="3809000F">
      <w:start w:val="1"/>
      <w:numFmt w:val="decimal"/>
      <w:lvlText w:val="%1."/>
      <w:lvlJc w:val="left"/>
      <w:pPr>
        <w:ind w:left="1296" w:hanging="360"/>
      </w:pPr>
    </w:lvl>
    <w:lvl w:ilvl="1" w:tplc="38090019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5" w15:restartNumberingAfterBreak="0">
    <w:nsid w:val="64253806"/>
    <w:multiLevelType w:val="hybridMultilevel"/>
    <w:tmpl w:val="EE9C9386"/>
    <w:lvl w:ilvl="0" w:tplc="AB1AB5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75694"/>
    <w:multiLevelType w:val="hybridMultilevel"/>
    <w:tmpl w:val="52DA0BDA"/>
    <w:lvl w:ilvl="0" w:tplc="EFCE45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E6FDD"/>
    <w:multiLevelType w:val="hybridMultilevel"/>
    <w:tmpl w:val="74207560"/>
    <w:lvl w:ilvl="0" w:tplc="58E6D972">
      <w:start w:val="1"/>
      <w:numFmt w:val="bullet"/>
      <w:lvlText w:val="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0EB75E">
      <w:start w:val="1"/>
      <w:numFmt w:val="bullet"/>
      <w:lvlText w:val="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5E0FEE" w:tentative="1">
      <w:start w:val="1"/>
      <w:numFmt w:val="bullet"/>
      <w:lvlText w:val="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6FD44" w:tentative="1">
      <w:start w:val="1"/>
      <w:numFmt w:val="bullet"/>
      <w:lvlText w:val="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255B0" w:tentative="1">
      <w:start w:val="1"/>
      <w:numFmt w:val="bullet"/>
      <w:lvlText w:val="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FA4C18" w:tentative="1">
      <w:start w:val="1"/>
      <w:numFmt w:val="bullet"/>
      <w:lvlText w:val="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02D1C" w:tentative="1">
      <w:start w:val="1"/>
      <w:numFmt w:val="bullet"/>
      <w:lvlText w:val="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2161C" w:tentative="1">
      <w:start w:val="1"/>
      <w:numFmt w:val="bullet"/>
      <w:lvlText w:val="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40A74A" w:tentative="1">
      <w:start w:val="1"/>
      <w:numFmt w:val="bullet"/>
      <w:lvlText w:val="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66E53"/>
    <w:multiLevelType w:val="hybridMultilevel"/>
    <w:tmpl w:val="771034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02E57"/>
    <w:multiLevelType w:val="hybridMultilevel"/>
    <w:tmpl w:val="0B286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E67C1B"/>
    <w:multiLevelType w:val="hybridMultilevel"/>
    <w:tmpl w:val="90BAC9AA"/>
    <w:lvl w:ilvl="0" w:tplc="42783FE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E1EE8"/>
    <w:multiLevelType w:val="hybridMultilevel"/>
    <w:tmpl w:val="91EC6D1E"/>
    <w:lvl w:ilvl="0" w:tplc="B39852E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3"/>
  </w:num>
  <w:num w:numId="4">
    <w:abstractNumId w:val="2"/>
  </w:num>
  <w:num w:numId="5">
    <w:abstractNumId w:val="25"/>
  </w:num>
  <w:num w:numId="6">
    <w:abstractNumId w:val="15"/>
  </w:num>
  <w:num w:numId="7">
    <w:abstractNumId w:val="26"/>
  </w:num>
  <w:num w:numId="8">
    <w:abstractNumId w:val="21"/>
  </w:num>
  <w:num w:numId="9">
    <w:abstractNumId w:val="3"/>
  </w:num>
  <w:num w:numId="10">
    <w:abstractNumId w:val="16"/>
  </w:num>
  <w:num w:numId="11">
    <w:abstractNumId w:val="16"/>
  </w:num>
  <w:num w:numId="12">
    <w:abstractNumId w:val="29"/>
  </w:num>
  <w:num w:numId="13">
    <w:abstractNumId w:val="9"/>
  </w:num>
  <w:num w:numId="14">
    <w:abstractNumId w:val="1"/>
  </w:num>
  <w:num w:numId="15">
    <w:abstractNumId w:val="0"/>
  </w:num>
  <w:num w:numId="16">
    <w:abstractNumId w:val="27"/>
  </w:num>
  <w:num w:numId="17">
    <w:abstractNumId w:val="24"/>
  </w:num>
  <w:num w:numId="18">
    <w:abstractNumId w:val="6"/>
  </w:num>
  <w:num w:numId="19">
    <w:abstractNumId w:val="4"/>
  </w:num>
  <w:num w:numId="20">
    <w:abstractNumId w:val="7"/>
  </w:num>
  <w:num w:numId="21">
    <w:abstractNumId w:val="14"/>
  </w:num>
  <w:num w:numId="22">
    <w:abstractNumId w:val="28"/>
  </w:num>
  <w:num w:numId="23">
    <w:abstractNumId w:val="20"/>
  </w:num>
  <w:num w:numId="24">
    <w:abstractNumId w:val="11"/>
  </w:num>
  <w:num w:numId="25">
    <w:abstractNumId w:val="18"/>
  </w:num>
  <w:num w:numId="26">
    <w:abstractNumId w:val="22"/>
  </w:num>
  <w:num w:numId="27">
    <w:abstractNumId w:val="19"/>
  </w:num>
  <w:num w:numId="28">
    <w:abstractNumId w:val="13"/>
  </w:num>
  <w:num w:numId="29">
    <w:abstractNumId w:val="12"/>
  </w:num>
  <w:num w:numId="30">
    <w:abstractNumId w:val="31"/>
  </w:num>
  <w:num w:numId="31">
    <w:abstractNumId w:val="10"/>
  </w:num>
  <w:num w:numId="32">
    <w:abstractNumId w:val="1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D5"/>
    <w:rsid w:val="00027FA2"/>
    <w:rsid w:val="000336D1"/>
    <w:rsid w:val="00040C34"/>
    <w:rsid w:val="000607E1"/>
    <w:rsid w:val="00063B80"/>
    <w:rsid w:val="000A56A0"/>
    <w:rsid w:val="000B134D"/>
    <w:rsid w:val="000B190A"/>
    <w:rsid w:val="000B3111"/>
    <w:rsid w:val="000D7730"/>
    <w:rsid w:val="000F5C7C"/>
    <w:rsid w:val="00117C43"/>
    <w:rsid w:val="00130760"/>
    <w:rsid w:val="00131E6F"/>
    <w:rsid w:val="00153F15"/>
    <w:rsid w:val="00161505"/>
    <w:rsid w:val="001B1979"/>
    <w:rsid w:val="001B70A5"/>
    <w:rsid w:val="001B7C35"/>
    <w:rsid w:val="001C4FC8"/>
    <w:rsid w:val="0020673B"/>
    <w:rsid w:val="00207D7D"/>
    <w:rsid w:val="00211ACF"/>
    <w:rsid w:val="00215956"/>
    <w:rsid w:val="00241234"/>
    <w:rsid w:val="0024503F"/>
    <w:rsid w:val="00245F86"/>
    <w:rsid w:val="0028074B"/>
    <w:rsid w:val="002876E2"/>
    <w:rsid w:val="00287D28"/>
    <w:rsid w:val="00292FD3"/>
    <w:rsid w:val="00297342"/>
    <w:rsid w:val="002B7498"/>
    <w:rsid w:val="002C21EF"/>
    <w:rsid w:val="002D2F8F"/>
    <w:rsid w:val="002F3F76"/>
    <w:rsid w:val="00303CB7"/>
    <w:rsid w:val="00313146"/>
    <w:rsid w:val="00317A75"/>
    <w:rsid w:val="00334484"/>
    <w:rsid w:val="00335766"/>
    <w:rsid w:val="00342898"/>
    <w:rsid w:val="00344FE3"/>
    <w:rsid w:val="00345EC7"/>
    <w:rsid w:val="00356FAE"/>
    <w:rsid w:val="00367E79"/>
    <w:rsid w:val="00384FC9"/>
    <w:rsid w:val="00392C1A"/>
    <w:rsid w:val="003F431F"/>
    <w:rsid w:val="00407C88"/>
    <w:rsid w:val="004176EE"/>
    <w:rsid w:val="00431FDD"/>
    <w:rsid w:val="00456C92"/>
    <w:rsid w:val="0049199F"/>
    <w:rsid w:val="004D016F"/>
    <w:rsid w:val="00505E04"/>
    <w:rsid w:val="0050622E"/>
    <w:rsid w:val="00506A0F"/>
    <w:rsid w:val="00537BC2"/>
    <w:rsid w:val="00551A3F"/>
    <w:rsid w:val="00564A93"/>
    <w:rsid w:val="005675EF"/>
    <w:rsid w:val="00580712"/>
    <w:rsid w:val="005A3D8B"/>
    <w:rsid w:val="005C25D5"/>
    <w:rsid w:val="005D0C76"/>
    <w:rsid w:val="005D49FC"/>
    <w:rsid w:val="005E5DE4"/>
    <w:rsid w:val="005F202E"/>
    <w:rsid w:val="00627039"/>
    <w:rsid w:val="00647A1C"/>
    <w:rsid w:val="00684B6E"/>
    <w:rsid w:val="006F75E4"/>
    <w:rsid w:val="00707037"/>
    <w:rsid w:val="007124DB"/>
    <w:rsid w:val="00713222"/>
    <w:rsid w:val="00715E94"/>
    <w:rsid w:val="0072117B"/>
    <w:rsid w:val="00722049"/>
    <w:rsid w:val="00724D1F"/>
    <w:rsid w:val="007B1FC4"/>
    <w:rsid w:val="007E4188"/>
    <w:rsid w:val="00821453"/>
    <w:rsid w:val="008264D0"/>
    <w:rsid w:val="00826B44"/>
    <w:rsid w:val="00871BAF"/>
    <w:rsid w:val="008A227D"/>
    <w:rsid w:val="0092161E"/>
    <w:rsid w:val="00976979"/>
    <w:rsid w:val="009C2DB0"/>
    <w:rsid w:val="009E3196"/>
    <w:rsid w:val="00A02D65"/>
    <w:rsid w:val="00A32BA6"/>
    <w:rsid w:val="00A733BF"/>
    <w:rsid w:val="00A77556"/>
    <w:rsid w:val="00A823A4"/>
    <w:rsid w:val="00A8538B"/>
    <w:rsid w:val="00A93554"/>
    <w:rsid w:val="00AB5A73"/>
    <w:rsid w:val="00AB7592"/>
    <w:rsid w:val="00B11E6F"/>
    <w:rsid w:val="00B143F7"/>
    <w:rsid w:val="00B2680B"/>
    <w:rsid w:val="00B32507"/>
    <w:rsid w:val="00B7570D"/>
    <w:rsid w:val="00B8690D"/>
    <w:rsid w:val="00BA63CC"/>
    <w:rsid w:val="00BB2E44"/>
    <w:rsid w:val="00C07DBD"/>
    <w:rsid w:val="00C20639"/>
    <w:rsid w:val="00C2182F"/>
    <w:rsid w:val="00C21E97"/>
    <w:rsid w:val="00C4123C"/>
    <w:rsid w:val="00C5577A"/>
    <w:rsid w:val="00CA6E4A"/>
    <w:rsid w:val="00CB0627"/>
    <w:rsid w:val="00CC2D70"/>
    <w:rsid w:val="00CC7A29"/>
    <w:rsid w:val="00CD649D"/>
    <w:rsid w:val="00D16542"/>
    <w:rsid w:val="00D335BA"/>
    <w:rsid w:val="00D3738C"/>
    <w:rsid w:val="00D4071D"/>
    <w:rsid w:val="00D543F8"/>
    <w:rsid w:val="00D7745A"/>
    <w:rsid w:val="00D86B7E"/>
    <w:rsid w:val="00D975DD"/>
    <w:rsid w:val="00DA1236"/>
    <w:rsid w:val="00DD21EC"/>
    <w:rsid w:val="00DE530B"/>
    <w:rsid w:val="00DF37F2"/>
    <w:rsid w:val="00DF72BC"/>
    <w:rsid w:val="00E605D6"/>
    <w:rsid w:val="00E72CD9"/>
    <w:rsid w:val="00E80D62"/>
    <w:rsid w:val="00E87639"/>
    <w:rsid w:val="00EA074F"/>
    <w:rsid w:val="00EA0965"/>
    <w:rsid w:val="00EA6B93"/>
    <w:rsid w:val="00EC0145"/>
    <w:rsid w:val="00EE0AE3"/>
    <w:rsid w:val="00EF0A19"/>
    <w:rsid w:val="00EF5DDC"/>
    <w:rsid w:val="00F00AB8"/>
    <w:rsid w:val="00F13178"/>
    <w:rsid w:val="00F27728"/>
    <w:rsid w:val="00F40236"/>
    <w:rsid w:val="00F56137"/>
    <w:rsid w:val="00F81175"/>
    <w:rsid w:val="00FA0C0D"/>
    <w:rsid w:val="00FC4AE7"/>
    <w:rsid w:val="00FC5E4F"/>
    <w:rsid w:val="00FF1715"/>
    <w:rsid w:val="00F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B2EDD"/>
  <w15:chartTrackingRefBased/>
  <w15:docId w15:val="{F5D0D842-383B-4A3A-B36E-74966A23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C43"/>
    <w:pPr>
      <w:jc w:val="both"/>
    </w:pPr>
    <w:rPr>
      <w:rFonts w:ascii="Times New Roman" w:eastAsia="SimSu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A1C"/>
    <w:pPr>
      <w:keepNext/>
      <w:keepLines/>
      <w:numPr>
        <w:numId w:val="11"/>
      </w:numPr>
      <w:spacing w:before="240" w:after="0"/>
      <w:outlineLvl w:val="0"/>
    </w:pPr>
    <w:rPr>
      <w:rFonts w:eastAsia="SimHe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A1C"/>
    <w:pPr>
      <w:keepNext/>
      <w:keepLines/>
      <w:numPr>
        <w:ilvl w:val="1"/>
        <w:numId w:val="11"/>
      </w:numPr>
      <w:spacing w:before="40" w:after="0"/>
      <w:outlineLvl w:val="1"/>
    </w:pPr>
    <w:rPr>
      <w:rFonts w:eastAsia="SimHe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A1C"/>
    <w:pPr>
      <w:keepNext/>
      <w:keepLines/>
      <w:numPr>
        <w:ilvl w:val="2"/>
        <w:numId w:val="11"/>
      </w:numPr>
      <w:spacing w:before="40" w:after="0"/>
      <w:outlineLvl w:val="2"/>
    </w:pPr>
    <w:rPr>
      <w:rFonts w:eastAsia="Sim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7A1C"/>
    <w:pPr>
      <w:keepNext/>
      <w:keepLines/>
      <w:numPr>
        <w:ilvl w:val="3"/>
        <w:numId w:val="10"/>
      </w:numPr>
      <w:spacing w:before="40" w:after="0" w:line="240" w:lineRule="auto"/>
      <w:outlineLvl w:val="3"/>
    </w:pPr>
    <w:rPr>
      <w:rFonts w:eastAsia="Sim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7A1C"/>
    <w:pPr>
      <w:keepNext/>
      <w:keepLines/>
      <w:numPr>
        <w:ilvl w:val="4"/>
        <w:numId w:val="11"/>
      </w:numPr>
      <w:spacing w:before="40" w:after="0"/>
      <w:outlineLvl w:val="4"/>
    </w:pPr>
    <w:rPr>
      <w:rFonts w:eastAsia="SimHe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B2E4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BB2E4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BB2E4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E4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A1C"/>
    <w:pPr>
      <w:spacing w:after="0" w:line="240" w:lineRule="auto"/>
      <w:contextualSpacing/>
      <w:jc w:val="center"/>
    </w:pPr>
    <w:rPr>
      <w:rFonts w:eastAsia="SimHe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A1C"/>
    <w:rPr>
      <w:rFonts w:ascii="Times New Roman" w:eastAsia="SimHei" w:hAnsi="Times New Roman" w:cstheme="majorBidi"/>
      <w:b/>
      <w:spacing w:val="-10"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47A1C"/>
    <w:rPr>
      <w:rFonts w:ascii="Times New Roman" w:eastAsia="SimHei" w:hAnsi="Times New Roman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145"/>
    <w:pPr>
      <w:numPr>
        <w:ilvl w:val="1"/>
      </w:numPr>
      <w:jc w:val="center"/>
    </w:pPr>
    <w:rPr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C0145"/>
    <w:rPr>
      <w:rFonts w:ascii="SimSun" w:hAnsi="SimSun"/>
      <w:color w:val="5A5A5A" w:themeColor="text1" w:themeTint="A5"/>
      <w:spacing w:val="15"/>
      <w:sz w:val="20"/>
    </w:rPr>
  </w:style>
  <w:style w:type="character" w:styleId="Emphasis">
    <w:name w:val="Emphasis"/>
    <w:basedOn w:val="DefaultParagraphFont"/>
    <w:uiPriority w:val="20"/>
    <w:rsid w:val="00EC0145"/>
    <w:rPr>
      <w:i/>
      <w:iCs/>
    </w:rPr>
  </w:style>
  <w:style w:type="character" w:styleId="IntenseEmphasis">
    <w:name w:val="Intense Emphasis"/>
    <w:basedOn w:val="DefaultParagraphFont"/>
    <w:uiPriority w:val="21"/>
    <w:rsid w:val="00EC0145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647A1C"/>
    <w:rPr>
      <w:rFonts w:ascii="Times New Roman" w:eastAsia="SimHei" w:hAnsi="Times New Roman" w:cstheme="majorBidi"/>
      <w:sz w:val="24"/>
      <w:szCs w:val="24"/>
    </w:rPr>
  </w:style>
  <w:style w:type="paragraph" w:styleId="NoSpacing">
    <w:name w:val="No Spacing"/>
    <w:uiPriority w:val="1"/>
    <w:qFormat/>
    <w:rsid w:val="00EC0145"/>
    <w:pPr>
      <w:spacing w:after="0" w:line="240" w:lineRule="auto"/>
      <w:jc w:val="both"/>
    </w:pPr>
    <w:rPr>
      <w:rFonts w:ascii="SimSun" w:hAnsi="SimSu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7A1C"/>
    <w:rPr>
      <w:rFonts w:ascii="Times New Roman" w:eastAsia="SimHei" w:hAnsi="Times New Roman" w:cstheme="majorBidi"/>
      <w:color w:val="000000" w:themeColor="text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47A1C"/>
    <w:rPr>
      <w:rFonts w:ascii="Times New Roman" w:eastAsia="SimHei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7A1C"/>
    <w:rPr>
      <w:rFonts w:ascii="Times New Roman" w:eastAsia="SimHei" w:hAnsi="Times New Roman" w:cstheme="majorBidi"/>
      <w:sz w:val="24"/>
    </w:rPr>
  </w:style>
  <w:style w:type="paragraph" w:styleId="ListParagraph">
    <w:name w:val="List Paragraph"/>
    <w:basedOn w:val="Normal"/>
    <w:uiPriority w:val="34"/>
    <w:qFormat/>
    <w:rsid w:val="00EC0145"/>
    <w:pPr>
      <w:ind w:left="720"/>
      <w:contextualSpacing/>
    </w:pPr>
  </w:style>
  <w:style w:type="character" w:styleId="BookTitle">
    <w:name w:val="Book Title"/>
    <w:basedOn w:val="DefaultParagraphFont"/>
    <w:uiPriority w:val="33"/>
    <w:rsid w:val="00EC0145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rsid w:val="00EC0145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rsid w:val="00EC01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145"/>
    <w:rPr>
      <w:rFonts w:ascii="SimSun" w:hAnsi="SimSun"/>
      <w:i/>
      <w:iCs/>
      <w:color w:val="4472C4" w:themeColor="accen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C014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145"/>
    <w:rPr>
      <w:rFonts w:ascii="SimSun" w:hAnsi="SimSu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rsid w:val="00EC0145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EF5DD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F5DD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FC5E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4F"/>
    <w:rPr>
      <w:rFonts w:ascii="SimSun" w:eastAsia="SimSun" w:hAnsi="SimSun"/>
      <w:sz w:val="24"/>
    </w:rPr>
  </w:style>
  <w:style w:type="paragraph" w:styleId="Footer">
    <w:name w:val="footer"/>
    <w:basedOn w:val="Normal"/>
    <w:link w:val="FooterChar"/>
    <w:uiPriority w:val="99"/>
    <w:unhideWhenUsed/>
    <w:rsid w:val="00FC5E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4F"/>
    <w:rPr>
      <w:rFonts w:ascii="SimSun" w:eastAsia="SimSun" w:hAnsi="SimSu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1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1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ictureCaption">
    <w:name w:val="Picture Caption"/>
    <w:basedOn w:val="Normal"/>
    <w:link w:val="PictureCaptionChar"/>
    <w:qFormat/>
    <w:rsid w:val="00AB7592"/>
    <w:pPr>
      <w:spacing w:line="240" w:lineRule="auto"/>
      <w:jc w:val="center"/>
    </w:pPr>
    <w:rPr>
      <w:color w:val="808080" w:themeColor="background1" w:themeShade="80"/>
      <w:sz w:val="18"/>
      <w:szCs w:val="18"/>
    </w:rPr>
  </w:style>
  <w:style w:type="character" w:customStyle="1" w:styleId="PictureCaptionChar">
    <w:name w:val="Picture Caption Char"/>
    <w:basedOn w:val="DefaultParagraphFont"/>
    <w:link w:val="PictureCaption"/>
    <w:rsid w:val="00AB7592"/>
    <w:rPr>
      <w:rFonts w:ascii="Times New Roman" w:eastAsia="SimSun" w:hAnsi="Times New Roman"/>
      <w:color w:val="808080" w:themeColor="background1" w:themeShade="80"/>
      <w:sz w:val="18"/>
      <w:szCs w:val="18"/>
    </w:rPr>
  </w:style>
  <w:style w:type="paragraph" w:customStyle="1" w:styleId="Code">
    <w:name w:val="Code"/>
    <w:basedOn w:val="NoSpacing"/>
    <w:link w:val="CodeChar"/>
    <w:qFormat/>
    <w:rsid w:val="00647A1C"/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647A1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D0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1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752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45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83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60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94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88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428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50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656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821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241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23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74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96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76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443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34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32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41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41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10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5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99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kkusan\Documents\Custom%20Office%20Templates\Report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 2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Howard Sulisthio</cp:lastModifiedBy>
  <cp:revision>3</cp:revision>
  <cp:lastPrinted>2022-01-03T15:52:00Z</cp:lastPrinted>
  <dcterms:created xsi:type="dcterms:W3CDTF">2022-01-03T15:51:00Z</dcterms:created>
  <dcterms:modified xsi:type="dcterms:W3CDTF">2022-01-03T15:52:00Z</dcterms:modified>
</cp:coreProperties>
</file>